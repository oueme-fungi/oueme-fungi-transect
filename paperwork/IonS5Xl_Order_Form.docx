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2FA60" w14:textId="5FE07BC3" w:rsidR="00987045" w:rsidRPr="009A19A5" w:rsidRDefault="0058281F" w:rsidP="009A19A5">
      <w:r>
        <w:rPr>
          <w:noProof/>
          <w:lang w:eastAsia="en-US"/>
        </w:rPr>
        <w:drawing>
          <wp:inline distT="0" distB="0" distL="0" distR="0" wp14:anchorId="365E5CCD" wp14:editId="51C3CEC7">
            <wp:extent cx="5756910" cy="869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57F1" w14:textId="77777777" w:rsidR="009A19A5" w:rsidRDefault="009A19A5" w:rsidP="009A19A5">
      <w:pPr>
        <w:jc w:val="center"/>
        <w:rPr>
          <w:b/>
          <w:color w:val="17365D" w:themeColor="text2" w:themeShade="BF"/>
          <w:sz w:val="28"/>
          <w:szCs w:val="28"/>
          <w:lang w:eastAsia="sv-SE"/>
        </w:rPr>
      </w:pPr>
    </w:p>
    <w:p w14:paraId="41F8CF04" w14:textId="77777777" w:rsidR="0058281F" w:rsidRDefault="0058281F" w:rsidP="006D488C">
      <w:pPr>
        <w:jc w:val="center"/>
        <w:rPr>
          <w:b/>
          <w:color w:val="17365D" w:themeColor="text2" w:themeShade="BF"/>
          <w:sz w:val="32"/>
          <w:szCs w:val="32"/>
          <w:lang w:eastAsia="sv-SE"/>
        </w:rPr>
      </w:pPr>
    </w:p>
    <w:p w14:paraId="0AED3AE7" w14:textId="77777777" w:rsidR="0058281F" w:rsidRDefault="0058281F" w:rsidP="006D488C">
      <w:pPr>
        <w:jc w:val="center"/>
        <w:rPr>
          <w:b/>
          <w:color w:val="17365D" w:themeColor="text2" w:themeShade="BF"/>
          <w:sz w:val="32"/>
          <w:szCs w:val="32"/>
          <w:lang w:eastAsia="sv-SE"/>
        </w:rPr>
      </w:pPr>
    </w:p>
    <w:p w14:paraId="7CC8E0C1" w14:textId="7961322E" w:rsidR="001E53DF" w:rsidRPr="003416A1" w:rsidRDefault="009A19A5" w:rsidP="006D488C">
      <w:pPr>
        <w:jc w:val="center"/>
        <w:rPr>
          <w:b/>
          <w:color w:val="17365D" w:themeColor="text2" w:themeShade="BF"/>
          <w:sz w:val="32"/>
          <w:szCs w:val="32"/>
          <w:lang w:eastAsia="sv-SE"/>
        </w:rPr>
      </w:pPr>
      <w:r w:rsidRPr="003416A1">
        <w:rPr>
          <w:b/>
          <w:color w:val="17365D" w:themeColor="text2" w:themeShade="BF"/>
          <w:sz w:val="32"/>
          <w:szCs w:val="32"/>
          <w:lang w:eastAsia="sv-SE"/>
        </w:rPr>
        <w:t xml:space="preserve">Ion </w:t>
      </w:r>
      <w:r w:rsidR="006D488C">
        <w:rPr>
          <w:b/>
          <w:color w:val="17365D" w:themeColor="text2" w:themeShade="BF"/>
          <w:sz w:val="32"/>
          <w:szCs w:val="32"/>
          <w:lang w:eastAsia="sv-SE"/>
        </w:rPr>
        <w:t>S5XL</w:t>
      </w:r>
      <w:r w:rsidRPr="003416A1">
        <w:rPr>
          <w:b/>
          <w:color w:val="17365D" w:themeColor="text2" w:themeShade="BF"/>
          <w:sz w:val="32"/>
          <w:szCs w:val="32"/>
          <w:lang w:eastAsia="sv-SE"/>
        </w:rPr>
        <w:t xml:space="preserve"> </w:t>
      </w:r>
      <w:r w:rsidR="00A1394E" w:rsidRPr="003416A1">
        <w:rPr>
          <w:b/>
          <w:color w:val="17365D" w:themeColor="text2" w:themeShade="BF"/>
          <w:sz w:val="32"/>
          <w:szCs w:val="32"/>
          <w:lang w:eastAsia="sv-SE"/>
        </w:rPr>
        <w:t>Order Submission Form</w:t>
      </w:r>
      <w:r w:rsidR="006D488C">
        <w:rPr>
          <w:b/>
          <w:color w:val="17365D" w:themeColor="text2" w:themeShade="BF"/>
          <w:sz w:val="32"/>
          <w:szCs w:val="32"/>
          <w:lang w:eastAsia="sv-SE"/>
        </w:rPr>
        <w:t xml:space="preserve"> </w:t>
      </w:r>
    </w:p>
    <w:p w14:paraId="5545D942" w14:textId="77777777" w:rsidR="00E4374A" w:rsidRDefault="00E4374A" w:rsidP="00E4374A">
      <w:pPr>
        <w:rPr>
          <w:color w:val="000000" w:themeColor="text1"/>
          <w:lang w:eastAsia="sv-SE"/>
        </w:rPr>
      </w:pPr>
    </w:p>
    <w:p w14:paraId="010C6C38" w14:textId="77777777" w:rsidR="009A19A5" w:rsidRPr="00783D18" w:rsidRDefault="009A19A5" w:rsidP="00E4374A">
      <w:pPr>
        <w:rPr>
          <w:color w:val="000000" w:themeColor="text1"/>
          <w:lang w:eastAsia="sv-SE"/>
        </w:rPr>
      </w:pPr>
    </w:p>
    <w:p w14:paraId="0C324EF9" w14:textId="5CE9B507" w:rsidR="009A19A5" w:rsidRDefault="00E4374A" w:rsidP="00E4374A">
      <w:pPr>
        <w:rPr>
          <w:lang w:val="en-GB"/>
        </w:rPr>
      </w:pPr>
      <w:r>
        <w:rPr>
          <w:color w:val="000000" w:themeColor="text1"/>
          <w:lang w:eastAsia="sv-SE"/>
        </w:rPr>
        <w:t>Kindly</w:t>
      </w:r>
      <w:r w:rsidRPr="00783D18">
        <w:rPr>
          <w:color w:val="000000" w:themeColor="text1"/>
          <w:lang w:eastAsia="sv-SE"/>
        </w:rPr>
        <w:t xml:space="preserve"> fill in the form </w:t>
      </w:r>
      <w:r w:rsidR="00A1394E">
        <w:rPr>
          <w:color w:val="000000" w:themeColor="text1"/>
          <w:lang w:eastAsia="sv-SE"/>
        </w:rPr>
        <w:t>below</w:t>
      </w:r>
      <w:r w:rsidRPr="00783D18">
        <w:rPr>
          <w:color w:val="000000" w:themeColor="text1"/>
          <w:lang w:eastAsia="sv-SE"/>
        </w:rPr>
        <w:t xml:space="preserve"> and e-mail it back to </w:t>
      </w:r>
      <w:hyperlink r:id="rId9" w:history="1">
        <w:r w:rsidR="00FA447B">
          <w:rPr>
            <w:rStyle w:val="Hyperlink"/>
            <w:lang w:eastAsia="sv-SE"/>
          </w:rPr>
          <w:t>Olga.Pettersson@igp.uu.se</w:t>
        </w:r>
      </w:hyperlink>
      <w:r w:rsidRPr="00783D18">
        <w:rPr>
          <w:color w:val="000000" w:themeColor="text1"/>
          <w:lang w:eastAsia="sv-SE"/>
        </w:rPr>
        <w:t xml:space="preserve"> in connection with the sample submission.</w:t>
      </w:r>
      <w:r>
        <w:rPr>
          <w:color w:val="000000" w:themeColor="text1"/>
          <w:lang w:eastAsia="sv-SE"/>
        </w:rPr>
        <w:t xml:space="preserve"> </w:t>
      </w:r>
      <w:r>
        <w:rPr>
          <w:lang w:val="en-GB"/>
        </w:rPr>
        <w:t>For multiple samples please use a separate</w:t>
      </w:r>
      <w:r w:rsidR="00902457">
        <w:rPr>
          <w:lang w:val="en-GB"/>
        </w:rPr>
        <w:t xml:space="preserve"> Excel</w:t>
      </w:r>
      <w:r>
        <w:rPr>
          <w:lang w:val="en-GB"/>
        </w:rPr>
        <w:t xml:space="preserve"> file (supplied) for sample information including sample name/ID and DNA concentrations.</w:t>
      </w:r>
      <w:r w:rsidR="0058281F">
        <w:rPr>
          <w:lang w:val="en-GB"/>
        </w:rPr>
        <w:t xml:space="preserve"> The hard copy </w:t>
      </w:r>
      <w:r w:rsidR="0058281F" w:rsidRPr="0058281F">
        <w:rPr>
          <w:b/>
          <w:lang w:val="en-GB"/>
        </w:rPr>
        <w:t xml:space="preserve">must </w:t>
      </w:r>
      <w:r w:rsidR="0058281F">
        <w:rPr>
          <w:lang w:val="en-GB"/>
        </w:rPr>
        <w:t xml:space="preserve">be delivered together with the samples. </w:t>
      </w:r>
    </w:p>
    <w:p w14:paraId="0CD2B818" w14:textId="77777777" w:rsidR="0058281F" w:rsidRDefault="0058281F" w:rsidP="00E4374A">
      <w:pPr>
        <w:rPr>
          <w:lang w:val="en-GB"/>
        </w:rPr>
      </w:pPr>
      <w:bookmarkStart w:id="0" w:name="_GoBack"/>
      <w:bookmarkEnd w:id="0"/>
    </w:p>
    <w:p w14:paraId="49F95CA6" w14:textId="77777777" w:rsidR="0058281F" w:rsidRPr="009A19A5" w:rsidRDefault="0058281F" w:rsidP="00E4374A">
      <w:pPr>
        <w:rPr>
          <w:lang w:val="en-GB"/>
        </w:rPr>
      </w:pPr>
    </w:p>
    <w:p w14:paraId="0AFE3738" w14:textId="77777777" w:rsidR="006966C8" w:rsidRDefault="006966C8" w:rsidP="00E4374A">
      <w:pPr>
        <w:rPr>
          <w:color w:val="000000" w:themeColor="text1"/>
          <w:lang w:eastAsia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426"/>
      </w:tblGrid>
      <w:tr w:rsidR="00E4374A" w:rsidRPr="003350EF" w14:paraId="30424EDE" w14:textId="77777777" w:rsidTr="009C1F86">
        <w:tc>
          <w:tcPr>
            <w:tcW w:w="4786" w:type="dxa"/>
          </w:tcPr>
          <w:p w14:paraId="2A737661" w14:textId="77777777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 xml:space="preserve">Project code </w:t>
            </w:r>
          </w:p>
          <w:p w14:paraId="2A91311F" w14:textId="50C2295A" w:rsidR="00E4374A" w:rsidRPr="00902457" w:rsidRDefault="00E4374A" w:rsidP="00BE3E08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902457">
              <w:rPr>
                <w:sz w:val="20"/>
                <w:szCs w:val="20"/>
                <w:lang w:val="en-GB"/>
              </w:rPr>
              <w:t>(</w:t>
            </w:r>
            <w:r w:rsidR="00BE3E08">
              <w:rPr>
                <w:sz w:val="20"/>
                <w:szCs w:val="20"/>
                <w:lang w:val="en-GB"/>
              </w:rPr>
              <w:t>Added by the NGI personnel</w:t>
            </w:r>
            <w:r w:rsidRPr="00902457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4426" w:type="dxa"/>
          </w:tcPr>
          <w:p w14:paraId="1F16297C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E4374A" w:rsidRPr="003350EF" w14:paraId="3008820B" w14:textId="77777777" w:rsidTr="009C1F86">
        <w:tc>
          <w:tcPr>
            <w:tcW w:w="4786" w:type="dxa"/>
          </w:tcPr>
          <w:p w14:paraId="7AD865CC" w14:textId="77777777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>Principal Investigator</w:t>
            </w:r>
          </w:p>
          <w:p w14:paraId="5AC64A6E" w14:textId="77777777" w:rsidR="00E4374A" w:rsidRPr="00902457" w:rsidRDefault="00E4374A" w:rsidP="00D2630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0902457">
              <w:rPr>
                <w:sz w:val="20"/>
                <w:szCs w:val="20"/>
                <w:lang w:val="en-GB"/>
              </w:rPr>
              <w:t>(Name and e-mail address)</w:t>
            </w:r>
          </w:p>
        </w:tc>
        <w:tc>
          <w:tcPr>
            <w:tcW w:w="4426" w:type="dxa"/>
          </w:tcPr>
          <w:p w14:paraId="0422399A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E4374A" w:rsidRPr="003350EF" w14:paraId="15F06F8C" w14:textId="77777777" w:rsidTr="009C1F86">
        <w:tc>
          <w:tcPr>
            <w:tcW w:w="4786" w:type="dxa"/>
          </w:tcPr>
          <w:p w14:paraId="5171A335" w14:textId="77777777" w:rsidR="00E4374A" w:rsidRPr="003350EF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Contact Person</w:t>
            </w:r>
          </w:p>
          <w:p w14:paraId="0F8EFF79" w14:textId="77777777" w:rsidR="00E4374A" w:rsidRPr="006A5F14" w:rsidRDefault="00E4374A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(Name, e-mail &amp; phone)</w:t>
            </w:r>
          </w:p>
        </w:tc>
        <w:tc>
          <w:tcPr>
            <w:tcW w:w="4426" w:type="dxa"/>
          </w:tcPr>
          <w:p w14:paraId="7BEB88EA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BE3E08" w:rsidRPr="003350EF" w14:paraId="488FE034" w14:textId="77777777" w:rsidTr="000F3D56">
        <w:tc>
          <w:tcPr>
            <w:tcW w:w="4786" w:type="dxa"/>
          </w:tcPr>
          <w:p w14:paraId="75E2613D" w14:textId="77777777" w:rsidR="00BE3E08" w:rsidRDefault="00BE3E08" w:rsidP="000F3D56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Invoice Information</w:t>
            </w:r>
          </w:p>
          <w:p w14:paraId="08B96111" w14:textId="77777777" w:rsidR="00BE3E08" w:rsidRPr="00EC050B" w:rsidRDefault="00BE3E08" w:rsidP="000F3D56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EC050B">
              <w:rPr>
                <w:bCs/>
                <w:sz w:val="20"/>
                <w:szCs w:val="20"/>
                <w:lang w:val="en-GB"/>
              </w:rPr>
              <w:t>(Invoice reference and invoice address)</w:t>
            </w:r>
          </w:p>
        </w:tc>
        <w:tc>
          <w:tcPr>
            <w:tcW w:w="4426" w:type="dxa"/>
          </w:tcPr>
          <w:p w14:paraId="4ACD7F0D" w14:textId="77777777" w:rsidR="00BE3E08" w:rsidRPr="003350EF" w:rsidRDefault="00BE3E08" w:rsidP="000F3D56">
            <w:pPr>
              <w:rPr>
                <w:lang w:val="en-GB"/>
              </w:rPr>
            </w:pPr>
          </w:p>
        </w:tc>
      </w:tr>
      <w:tr w:rsidR="00D26303" w:rsidRPr="003350EF" w14:paraId="7C03CE5F" w14:textId="77777777" w:rsidTr="009C1F86">
        <w:tc>
          <w:tcPr>
            <w:tcW w:w="4786" w:type="dxa"/>
          </w:tcPr>
          <w:p w14:paraId="4C6FDD60" w14:textId="778C9ADB" w:rsidR="000C3839" w:rsidRPr="00902457" w:rsidRDefault="00D26303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 of sample delivery</w:t>
            </w:r>
          </w:p>
        </w:tc>
        <w:tc>
          <w:tcPr>
            <w:tcW w:w="4426" w:type="dxa"/>
          </w:tcPr>
          <w:p w14:paraId="7A8C8629" w14:textId="77777777" w:rsidR="00D26303" w:rsidRPr="003350EF" w:rsidRDefault="00D26303" w:rsidP="009C1F86">
            <w:pPr>
              <w:rPr>
                <w:lang w:val="en-GB"/>
              </w:rPr>
            </w:pPr>
          </w:p>
        </w:tc>
      </w:tr>
      <w:tr w:rsidR="00E4374A" w:rsidRPr="003350EF" w14:paraId="4BB81797" w14:textId="77777777" w:rsidTr="009C1F86">
        <w:tc>
          <w:tcPr>
            <w:tcW w:w="4786" w:type="dxa"/>
          </w:tcPr>
          <w:p w14:paraId="04F4FA1F" w14:textId="681DB66C" w:rsidR="00E4374A" w:rsidRPr="00902457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902457">
              <w:rPr>
                <w:b/>
                <w:bCs/>
                <w:lang w:val="en-GB"/>
              </w:rPr>
              <w:t>Organi</w:t>
            </w:r>
            <w:r w:rsidR="000C3839">
              <w:rPr>
                <w:b/>
                <w:bCs/>
                <w:lang w:val="en-GB"/>
              </w:rPr>
              <w:t>s</w:t>
            </w:r>
            <w:r w:rsidRPr="00902457">
              <w:rPr>
                <w:b/>
                <w:bCs/>
                <w:lang w:val="en-GB"/>
              </w:rPr>
              <w:t>m</w:t>
            </w:r>
          </w:p>
        </w:tc>
        <w:tc>
          <w:tcPr>
            <w:tcW w:w="4426" w:type="dxa"/>
          </w:tcPr>
          <w:p w14:paraId="452C3347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BE3E08" w:rsidRPr="003350EF" w14:paraId="4BDB40C5" w14:textId="77777777" w:rsidTr="001D395D">
        <w:tc>
          <w:tcPr>
            <w:tcW w:w="4786" w:type="dxa"/>
          </w:tcPr>
          <w:p w14:paraId="696F32CE" w14:textId="4FDB1B0D" w:rsidR="00BE3E08" w:rsidRDefault="00BE3E08" w:rsidP="001D395D">
            <w:pPr>
              <w:spacing w:line="276" w:lineRule="auto"/>
              <w:rPr>
                <w:b/>
                <w:bCs/>
                <w:lang w:val="en-GB"/>
              </w:rPr>
            </w:pPr>
            <w:r w:rsidRPr="003350EF">
              <w:rPr>
                <w:b/>
                <w:bCs/>
                <w:lang w:val="en-GB"/>
              </w:rPr>
              <w:t xml:space="preserve">Reference </w:t>
            </w:r>
            <w:r>
              <w:rPr>
                <w:b/>
                <w:bCs/>
                <w:lang w:val="en-GB"/>
              </w:rPr>
              <w:t>s</w:t>
            </w:r>
            <w:r w:rsidRPr="003350EF">
              <w:rPr>
                <w:b/>
                <w:bCs/>
                <w:lang w:val="en-GB"/>
              </w:rPr>
              <w:t>equence</w:t>
            </w:r>
            <w:r>
              <w:rPr>
                <w:b/>
                <w:bCs/>
                <w:lang w:val="en-GB"/>
              </w:rPr>
              <w:t xml:space="preserve"> </w:t>
            </w:r>
            <w:r w:rsidR="003416A1">
              <w:rPr>
                <w:b/>
                <w:bCs/>
                <w:lang w:val="en-GB"/>
              </w:rPr>
              <w:t>available? Y/N</w:t>
            </w:r>
          </w:p>
          <w:p w14:paraId="69FD0178" w14:textId="7828CA05" w:rsidR="00BE3E08" w:rsidRPr="009A19A5" w:rsidRDefault="00BE3E08" w:rsidP="003416A1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</w:t>
            </w:r>
            <w:r w:rsidR="003416A1">
              <w:rPr>
                <w:bCs/>
                <w:sz w:val="20"/>
                <w:szCs w:val="20"/>
                <w:lang w:val="en-GB"/>
              </w:rPr>
              <w:t>.fasta file is appreciated</w:t>
            </w:r>
            <w:r w:rsidRPr="006A5F14">
              <w:rPr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4426" w:type="dxa"/>
          </w:tcPr>
          <w:p w14:paraId="2A2E435E" w14:textId="77777777" w:rsidR="00BE3E08" w:rsidRPr="003350EF" w:rsidRDefault="00BE3E08" w:rsidP="001D395D">
            <w:pPr>
              <w:rPr>
                <w:lang w:val="en-GB"/>
              </w:rPr>
            </w:pPr>
          </w:p>
        </w:tc>
      </w:tr>
      <w:tr w:rsidR="00E4374A" w:rsidRPr="003350EF" w14:paraId="70187739" w14:textId="77777777" w:rsidTr="009C1F86">
        <w:tc>
          <w:tcPr>
            <w:tcW w:w="4786" w:type="dxa"/>
          </w:tcPr>
          <w:p w14:paraId="799147AE" w14:textId="35509451" w:rsidR="00E4374A" w:rsidRPr="00BE3E08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</w:t>
            </w:r>
            <w:r w:rsidR="00E4374A">
              <w:rPr>
                <w:b/>
                <w:bCs/>
                <w:lang w:val="en-GB"/>
              </w:rPr>
              <w:t>ethod</w:t>
            </w:r>
            <w:r>
              <w:rPr>
                <w:b/>
                <w:bCs/>
                <w:lang w:val="en-GB"/>
              </w:rPr>
              <w:t xml:space="preserve"> of DNA</w:t>
            </w:r>
            <w:r w:rsidR="000C3839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(RNA) extraction</w:t>
            </w:r>
          </w:p>
        </w:tc>
        <w:tc>
          <w:tcPr>
            <w:tcW w:w="4426" w:type="dxa"/>
          </w:tcPr>
          <w:p w14:paraId="5577CDA1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6218D1" w:rsidRPr="003350EF" w14:paraId="1DB51B16" w14:textId="77777777" w:rsidTr="009C1F86">
        <w:tc>
          <w:tcPr>
            <w:tcW w:w="4786" w:type="dxa"/>
          </w:tcPr>
          <w:p w14:paraId="666429EE" w14:textId="3F447750" w:rsidR="000C3839" w:rsidRPr="003350EF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Number of submitted samples</w:t>
            </w:r>
          </w:p>
        </w:tc>
        <w:tc>
          <w:tcPr>
            <w:tcW w:w="4426" w:type="dxa"/>
          </w:tcPr>
          <w:p w14:paraId="2BA96C86" w14:textId="77777777" w:rsidR="006218D1" w:rsidRPr="003350EF" w:rsidRDefault="006218D1" w:rsidP="009C1F86">
            <w:pPr>
              <w:rPr>
                <w:lang w:val="en-GB"/>
              </w:rPr>
            </w:pPr>
          </w:p>
        </w:tc>
      </w:tr>
      <w:tr w:rsidR="00E4374A" w:rsidRPr="003350EF" w14:paraId="1D36BA89" w14:textId="77777777" w:rsidTr="009C1F86">
        <w:tc>
          <w:tcPr>
            <w:tcW w:w="4786" w:type="dxa"/>
          </w:tcPr>
          <w:p w14:paraId="029BF17D" w14:textId="52113DB3" w:rsidR="00E4374A" w:rsidRPr="009A19A5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3350EF">
              <w:rPr>
                <w:b/>
                <w:bCs/>
                <w:lang w:val="en-GB"/>
              </w:rPr>
              <w:t xml:space="preserve">Sample </w:t>
            </w:r>
            <w:r w:rsidR="000C3839">
              <w:rPr>
                <w:b/>
                <w:bCs/>
                <w:lang w:val="en-GB"/>
              </w:rPr>
              <w:t>solvent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4426" w:type="dxa"/>
          </w:tcPr>
          <w:p w14:paraId="338C0208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E4374A" w:rsidRPr="003350EF" w14:paraId="5F7E76BC" w14:textId="77777777" w:rsidTr="009C1F86">
        <w:tc>
          <w:tcPr>
            <w:tcW w:w="4786" w:type="dxa"/>
          </w:tcPr>
          <w:p w14:paraId="06AFA7F6" w14:textId="7A78ED3E" w:rsidR="00E4374A" w:rsidRPr="009A19A5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 w:rsidRPr="003350EF">
              <w:rPr>
                <w:b/>
                <w:bCs/>
                <w:lang w:val="en-GB"/>
              </w:rPr>
              <w:t xml:space="preserve">Measurement </w:t>
            </w:r>
            <w:r>
              <w:rPr>
                <w:b/>
                <w:bCs/>
                <w:lang w:val="en-GB"/>
              </w:rPr>
              <w:t>m</w:t>
            </w:r>
            <w:r w:rsidRPr="003350EF">
              <w:rPr>
                <w:b/>
                <w:bCs/>
                <w:lang w:val="en-GB"/>
              </w:rPr>
              <w:t>ethod</w:t>
            </w:r>
          </w:p>
        </w:tc>
        <w:tc>
          <w:tcPr>
            <w:tcW w:w="4426" w:type="dxa"/>
          </w:tcPr>
          <w:p w14:paraId="1BCB40B7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BE3E08" w:rsidRPr="003350EF" w14:paraId="4935D7BD" w14:textId="77777777" w:rsidTr="00C2322A">
        <w:tc>
          <w:tcPr>
            <w:tcW w:w="4786" w:type="dxa"/>
          </w:tcPr>
          <w:p w14:paraId="23276187" w14:textId="394D4ECB" w:rsidR="00BE3E08" w:rsidRDefault="00BE3E08" w:rsidP="00C2322A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Sample concentration and</w:t>
            </w:r>
            <w:r w:rsidRPr="003350EF">
              <w:rPr>
                <w:b/>
                <w:bCs/>
                <w:lang w:val="en-GB"/>
              </w:rPr>
              <w:t xml:space="preserve"> total volume</w:t>
            </w:r>
          </w:p>
          <w:p w14:paraId="38D54C1D" w14:textId="77777777" w:rsidR="00BE3E08" w:rsidRPr="006A5F14" w:rsidRDefault="00BE3E08" w:rsidP="00C2322A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(Please use the supplied</w:t>
            </w:r>
            <w:r w:rsidRPr="006A5F14">
              <w:rPr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sz w:val="20"/>
                <w:szCs w:val="20"/>
                <w:lang w:val="en-GB"/>
              </w:rPr>
              <w:t xml:space="preserve">Excel </w:t>
            </w:r>
            <w:r w:rsidRPr="006A5F14">
              <w:rPr>
                <w:bCs/>
                <w:sz w:val="20"/>
                <w:szCs w:val="20"/>
                <w:lang w:val="en-GB"/>
              </w:rPr>
              <w:t>form if you submit more than one sample)</w:t>
            </w:r>
          </w:p>
        </w:tc>
        <w:tc>
          <w:tcPr>
            <w:tcW w:w="4426" w:type="dxa"/>
          </w:tcPr>
          <w:p w14:paraId="69D5C6BB" w14:textId="77777777" w:rsidR="00BE3E08" w:rsidRPr="003350EF" w:rsidRDefault="00BE3E08" w:rsidP="00C2322A">
            <w:pPr>
              <w:rPr>
                <w:lang w:val="en-GB"/>
              </w:rPr>
            </w:pPr>
          </w:p>
        </w:tc>
      </w:tr>
      <w:tr w:rsidR="006218D1" w:rsidRPr="003350EF" w14:paraId="5C5D97A6" w14:textId="77777777" w:rsidTr="00F92D6A">
        <w:trPr>
          <w:trHeight w:val="523"/>
        </w:trPr>
        <w:tc>
          <w:tcPr>
            <w:tcW w:w="4786" w:type="dxa"/>
          </w:tcPr>
          <w:p w14:paraId="3573A3BB" w14:textId="77777777" w:rsidR="006218D1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Result from Bioanalyzer submitted </w:t>
            </w:r>
          </w:p>
          <w:p w14:paraId="305D1F77" w14:textId="77777777" w:rsidR="006218D1" w:rsidRPr="006A5F14" w:rsidRDefault="006218D1" w:rsidP="00D26303">
            <w:pPr>
              <w:spacing w:line="276" w:lineRule="auto"/>
              <w:rPr>
                <w:b/>
                <w:bCs/>
                <w:sz w:val="20"/>
                <w:szCs w:val="20"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</w:tcPr>
          <w:p w14:paraId="7F8CEC99" w14:textId="77777777" w:rsidR="006218D1" w:rsidRPr="003350EF" w:rsidRDefault="006218D1" w:rsidP="00F92D6A">
            <w:pPr>
              <w:rPr>
                <w:lang w:val="en-GB"/>
              </w:rPr>
            </w:pPr>
          </w:p>
        </w:tc>
      </w:tr>
      <w:tr w:rsidR="00E4374A" w:rsidRPr="003350EF" w14:paraId="3F3BF8E4" w14:textId="77777777" w:rsidTr="009C1F86">
        <w:trPr>
          <w:trHeight w:val="523"/>
        </w:trPr>
        <w:tc>
          <w:tcPr>
            <w:tcW w:w="4786" w:type="dxa"/>
          </w:tcPr>
          <w:p w14:paraId="119DE45D" w14:textId="77777777" w:rsidR="00E4374A" w:rsidRDefault="00E4374A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Gel picture submitted </w:t>
            </w:r>
          </w:p>
          <w:p w14:paraId="714E83FF" w14:textId="77777777" w:rsidR="00E4374A" w:rsidRPr="006A5F14" w:rsidRDefault="00E4374A" w:rsidP="00D26303">
            <w:pPr>
              <w:spacing w:line="276" w:lineRule="auto"/>
              <w:rPr>
                <w:b/>
                <w:bCs/>
                <w:sz w:val="20"/>
                <w:szCs w:val="20"/>
                <w:lang w:val="en-GB"/>
              </w:rPr>
            </w:pPr>
            <w:r w:rsidRPr="006A5F14">
              <w:rPr>
                <w:bCs/>
                <w:sz w:val="20"/>
                <w:szCs w:val="20"/>
                <w:lang w:val="en-GB"/>
              </w:rPr>
              <w:t>(Yes / No)</w:t>
            </w:r>
          </w:p>
        </w:tc>
        <w:tc>
          <w:tcPr>
            <w:tcW w:w="4426" w:type="dxa"/>
          </w:tcPr>
          <w:p w14:paraId="6C2AC106" w14:textId="77777777" w:rsidR="00E4374A" w:rsidRPr="003350EF" w:rsidRDefault="00E4374A" w:rsidP="009C1F86">
            <w:pPr>
              <w:rPr>
                <w:lang w:val="en-GB"/>
              </w:rPr>
            </w:pPr>
          </w:p>
        </w:tc>
      </w:tr>
      <w:tr w:rsidR="006218D1" w:rsidRPr="003350EF" w14:paraId="2E555840" w14:textId="77777777" w:rsidTr="008D77DC">
        <w:tc>
          <w:tcPr>
            <w:tcW w:w="4786" w:type="dxa"/>
          </w:tcPr>
          <w:p w14:paraId="55C37C3C" w14:textId="4781E06A" w:rsidR="006218D1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Desired chip size </w:t>
            </w:r>
          </w:p>
          <w:p w14:paraId="7D742D58" w14:textId="4392CC23" w:rsidR="006218D1" w:rsidRPr="006218D1" w:rsidRDefault="006218D1" w:rsidP="006D488C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6218D1">
              <w:rPr>
                <w:bCs/>
                <w:sz w:val="20"/>
                <w:szCs w:val="20"/>
                <w:lang w:val="en-GB"/>
              </w:rPr>
              <w:t>(</w:t>
            </w:r>
            <w:r w:rsidR="006D488C" w:rsidRPr="006D488C">
              <w:rPr>
                <w:b/>
                <w:bCs/>
                <w:sz w:val="20"/>
                <w:szCs w:val="20"/>
                <w:lang w:val="en-GB"/>
              </w:rPr>
              <w:t>520</w:t>
            </w:r>
            <w:r w:rsidR="006D488C">
              <w:rPr>
                <w:bCs/>
                <w:sz w:val="20"/>
                <w:szCs w:val="20"/>
                <w:lang w:val="en-GB"/>
              </w:rPr>
              <w:t xml:space="preserve"> = 1 Gb data, </w:t>
            </w:r>
            <w:r w:rsidR="006D488C" w:rsidRPr="006D488C">
              <w:rPr>
                <w:b/>
                <w:bCs/>
                <w:sz w:val="20"/>
                <w:szCs w:val="20"/>
                <w:lang w:val="en-GB"/>
              </w:rPr>
              <w:t>530</w:t>
            </w:r>
            <w:r w:rsidR="006D488C">
              <w:rPr>
                <w:bCs/>
                <w:sz w:val="20"/>
                <w:szCs w:val="20"/>
                <w:lang w:val="en-GB"/>
              </w:rPr>
              <w:t xml:space="preserve"> = 3 Gb data, </w:t>
            </w:r>
            <w:r w:rsidR="006D488C" w:rsidRPr="006D488C">
              <w:rPr>
                <w:b/>
                <w:bCs/>
                <w:sz w:val="20"/>
                <w:szCs w:val="20"/>
                <w:lang w:val="en-GB"/>
              </w:rPr>
              <w:t>540</w:t>
            </w:r>
            <w:r w:rsidR="006D488C">
              <w:rPr>
                <w:bCs/>
                <w:sz w:val="20"/>
                <w:szCs w:val="20"/>
                <w:lang w:val="en-GB"/>
              </w:rPr>
              <w:t xml:space="preserve"> = 10 Gb data)</w:t>
            </w:r>
          </w:p>
        </w:tc>
        <w:tc>
          <w:tcPr>
            <w:tcW w:w="4426" w:type="dxa"/>
          </w:tcPr>
          <w:p w14:paraId="6CFC83B3" w14:textId="77777777" w:rsidR="006218D1" w:rsidRPr="003350EF" w:rsidRDefault="006218D1" w:rsidP="008D77DC">
            <w:pPr>
              <w:rPr>
                <w:lang w:val="en-GB"/>
              </w:rPr>
            </w:pPr>
          </w:p>
        </w:tc>
      </w:tr>
      <w:tr w:rsidR="006218D1" w:rsidRPr="003350EF" w14:paraId="19F4F4C3" w14:textId="77777777" w:rsidTr="008D77DC">
        <w:tc>
          <w:tcPr>
            <w:tcW w:w="4786" w:type="dxa"/>
          </w:tcPr>
          <w:p w14:paraId="6BA2D9C3" w14:textId="77777777" w:rsidR="006218D1" w:rsidRDefault="006218D1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Desired fragment length </w:t>
            </w:r>
          </w:p>
          <w:p w14:paraId="6188FD7C" w14:textId="6DB445B6" w:rsidR="006218D1" w:rsidRPr="004B5CF9" w:rsidRDefault="006218D1" w:rsidP="00D26303">
            <w:pPr>
              <w:spacing w:line="276" w:lineRule="auto"/>
              <w:rPr>
                <w:bCs/>
                <w:sz w:val="20"/>
                <w:szCs w:val="20"/>
                <w:lang w:val="en-GB"/>
              </w:rPr>
            </w:pPr>
            <w:r w:rsidRPr="004B5CF9">
              <w:rPr>
                <w:bCs/>
                <w:sz w:val="20"/>
                <w:szCs w:val="20"/>
                <w:lang w:val="en-GB"/>
              </w:rPr>
              <w:t>(</w:t>
            </w:r>
            <w:r>
              <w:rPr>
                <w:bCs/>
                <w:sz w:val="20"/>
                <w:szCs w:val="20"/>
                <w:lang w:val="en-GB"/>
              </w:rPr>
              <w:t>200 bp</w:t>
            </w:r>
            <w:r w:rsidR="00BE3E08">
              <w:rPr>
                <w:bCs/>
                <w:sz w:val="20"/>
                <w:szCs w:val="20"/>
                <w:lang w:val="en-GB"/>
              </w:rPr>
              <w:t xml:space="preserve"> or 400 bp</w:t>
            </w:r>
            <w:r w:rsidRPr="004B5CF9">
              <w:rPr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4426" w:type="dxa"/>
          </w:tcPr>
          <w:p w14:paraId="5F7155C9" w14:textId="77777777" w:rsidR="006218D1" w:rsidRPr="003350EF" w:rsidRDefault="006218D1" w:rsidP="008D77DC">
            <w:pPr>
              <w:rPr>
                <w:lang w:val="en-GB"/>
              </w:rPr>
            </w:pPr>
          </w:p>
        </w:tc>
      </w:tr>
      <w:tr w:rsidR="00BE3E08" w:rsidRPr="003350EF" w14:paraId="1FA4A526" w14:textId="77777777" w:rsidTr="009C1F86">
        <w:tc>
          <w:tcPr>
            <w:tcW w:w="4786" w:type="dxa"/>
          </w:tcPr>
          <w:p w14:paraId="2D02B729" w14:textId="2F06BDCD" w:rsidR="00BE3E08" w:rsidRDefault="00BE3E08" w:rsidP="00D26303">
            <w:pPr>
              <w:spacing w:line="276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UPPNEX account</w:t>
            </w:r>
          </w:p>
        </w:tc>
        <w:tc>
          <w:tcPr>
            <w:tcW w:w="4426" w:type="dxa"/>
          </w:tcPr>
          <w:p w14:paraId="5C395CA9" w14:textId="77777777" w:rsidR="00BE3E08" w:rsidRPr="003350EF" w:rsidRDefault="00BE3E08" w:rsidP="009C1F86">
            <w:pPr>
              <w:rPr>
                <w:lang w:val="en-GB"/>
              </w:rPr>
            </w:pPr>
          </w:p>
        </w:tc>
      </w:tr>
    </w:tbl>
    <w:p w14:paraId="111A86D2" w14:textId="23BB266C" w:rsidR="009903EC" w:rsidRPr="009A19A5" w:rsidRDefault="009903EC" w:rsidP="009942CA">
      <w:pPr>
        <w:rPr>
          <w:color w:val="000000" w:themeColor="text1"/>
          <w:lang w:eastAsia="sv-SE"/>
        </w:rPr>
      </w:pPr>
    </w:p>
    <w:sectPr w:rsidR="009903EC" w:rsidRPr="009A19A5" w:rsidSect="000460AD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426" w:right="1417" w:bottom="1417" w:left="1417" w:header="142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05A94" w14:textId="77777777" w:rsidR="00E4374A" w:rsidRDefault="00E4374A" w:rsidP="000460AD">
      <w:r>
        <w:separator/>
      </w:r>
    </w:p>
  </w:endnote>
  <w:endnote w:type="continuationSeparator" w:id="0">
    <w:p w14:paraId="7C4EE28C" w14:textId="77777777" w:rsidR="00E4374A" w:rsidRDefault="00E4374A" w:rsidP="0004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AD8CB" w14:textId="77777777" w:rsidR="00A36C32" w:rsidRDefault="00A36C32" w:rsidP="00AD6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7BA2E9" w14:textId="77777777" w:rsidR="00A36C32" w:rsidRDefault="00A36C32" w:rsidP="00566949">
    <w:pPr>
      <w:pStyle w:val="Footer"/>
      <w:ind w:right="360"/>
      <w:jc w:val="center"/>
    </w:pPr>
    <w:r>
      <w:t>Uppsala Genome Center</w:t>
    </w:r>
  </w:p>
  <w:p w14:paraId="3D25A334" w14:textId="77777777" w:rsidR="00A36C32" w:rsidRDefault="00A36C32" w:rsidP="000460AD">
    <w:pPr>
      <w:pStyle w:val="Footer"/>
    </w:pPr>
    <w:r>
      <w:tab/>
    </w:r>
    <w:hyperlink r:id="rId1" w:history="1">
      <w:r w:rsidRPr="006E7806">
        <w:rPr>
          <w:rStyle w:val="Hyperlink"/>
        </w:rPr>
        <w:t>http://www.igp.uu.se/facilities/genome_center/</w:t>
      </w:r>
    </w:hyperlink>
    <w:r>
      <w:t xml:space="preserve"> </w:t>
    </w:r>
    <w:r>
      <w:tab/>
      <w:t>2</w:t>
    </w:r>
  </w:p>
  <w:p w14:paraId="67F2E492" w14:textId="77777777" w:rsidR="00A36C32" w:rsidRDefault="00A36C32" w:rsidP="000460AD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5F0CC" w14:textId="77777777" w:rsidR="00A36C32" w:rsidRDefault="00A36C32" w:rsidP="00AD6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8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E39640" w14:textId="77777777" w:rsidR="00A36C32" w:rsidRPr="000460AD" w:rsidRDefault="00A36C32" w:rsidP="00566949">
    <w:pPr>
      <w:pStyle w:val="Footer"/>
      <w:ind w:right="360"/>
      <w:jc w:val="center"/>
      <w:rPr>
        <w:sz w:val="20"/>
        <w:szCs w:val="20"/>
      </w:rPr>
    </w:pPr>
    <w:r w:rsidRPr="000460AD">
      <w:rPr>
        <w:sz w:val="20"/>
        <w:szCs w:val="20"/>
      </w:rPr>
      <w:t>Uppsala Genome Center</w:t>
    </w:r>
  </w:p>
  <w:p w14:paraId="1F0814C8" w14:textId="77777777" w:rsidR="00A36C32" w:rsidRPr="000460AD" w:rsidRDefault="00A36C32" w:rsidP="000460AD">
    <w:pPr>
      <w:pStyle w:val="Footer"/>
      <w:rPr>
        <w:sz w:val="20"/>
        <w:szCs w:val="20"/>
      </w:rPr>
    </w:pPr>
    <w:r w:rsidRPr="000460AD">
      <w:rPr>
        <w:sz w:val="20"/>
        <w:szCs w:val="20"/>
      </w:rPr>
      <w:tab/>
    </w:r>
    <w:hyperlink r:id="rId1" w:history="1">
      <w:r w:rsidRPr="000460AD">
        <w:rPr>
          <w:rStyle w:val="Hyperlink"/>
          <w:sz w:val="20"/>
          <w:szCs w:val="20"/>
        </w:rPr>
        <w:t>http://www.igp.uu.se/facilities/genome_center/</w:t>
      </w:r>
    </w:hyperlink>
    <w:r w:rsidRPr="000460AD">
      <w:rPr>
        <w:sz w:val="20"/>
        <w:szCs w:val="20"/>
      </w:rPr>
      <w:tab/>
    </w:r>
  </w:p>
  <w:p w14:paraId="1411F621" w14:textId="77777777" w:rsidR="00A36C32" w:rsidRPr="000460AD" w:rsidRDefault="00A36C32" w:rsidP="00796FCC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67011" w14:textId="77777777" w:rsidR="00E4374A" w:rsidRDefault="00E4374A" w:rsidP="000460AD">
      <w:r>
        <w:separator/>
      </w:r>
    </w:p>
  </w:footnote>
  <w:footnote w:type="continuationSeparator" w:id="0">
    <w:p w14:paraId="491BA781" w14:textId="77777777" w:rsidR="00E4374A" w:rsidRDefault="00E4374A" w:rsidP="000460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B1CF9" w14:textId="77777777" w:rsidR="00A36C32" w:rsidRDefault="00A36C32" w:rsidP="00AD6E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A36AFA" w14:textId="77777777" w:rsidR="00A36C32" w:rsidRDefault="00A36C32" w:rsidP="002C083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A743E" w14:textId="77777777" w:rsidR="00A36C32" w:rsidRDefault="00A36C32" w:rsidP="002C083D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2505"/>
    <w:multiLevelType w:val="hybridMultilevel"/>
    <w:tmpl w:val="BAB669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4A"/>
    <w:rsid w:val="00040F46"/>
    <w:rsid w:val="000460AD"/>
    <w:rsid w:val="000C3839"/>
    <w:rsid w:val="00114DBD"/>
    <w:rsid w:val="00137842"/>
    <w:rsid w:val="00164FB5"/>
    <w:rsid w:val="001B070F"/>
    <w:rsid w:val="001E53DF"/>
    <w:rsid w:val="00231949"/>
    <w:rsid w:val="00275021"/>
    <w:rsid w:val="00286ED6"/>
    <w:rsid w:val="002C083D"/>
    <w:rsid w:val="002C2BB2"/>
    <w:rsid w:val="002F4223"/>
    <w:rsid w:val="003416A1"/>
    <w:rsid w:val="00412A68"/>
    <w:rsid w:val="004574EE"/>
    <w:rsid w:val="004E0AEA"/>
    <w:rsid w:val="00566949"/>
    <w:rsid w:val="0058281F"/>
    <w:rsid w:val="006218D1"/>
    <w:rsid w:val="00690A15"/>
    <w:rsid w:val="006966C8"/>
    <w:rsid w:val="006A5F14"/>
    <w:rsid w:val="006D0B1F"/>
    <w:rsid w:val="006D488C"/>
    <w:rsid w:val="00712BFA"/>
    <w:rsid w:val="00721536"/>
    <w:rsid w:val="00776E7E"/>
    <w:rsid w:val="00783D18"/>
    <w:rsid w:val="00796FCC"/>
    <w:rsid w:val="007B7030"/>
    <w:rsid w:val="007C3CCD"/>
    <w:rsid w:val="007D7A8E"/>
    <w:rsid w:val="008116A9"/>
    <w:rsid w:val="00853F8E"/>
    <w:rsid w:val="00875EC5"/>
    <w:rsid w:val="00886AF4"/>
    <w:rsid w:val="00902457"/>
    <w:rsid w:val="00926840"/>
    <w:rsid w:val="009556D5"/>
    <w:rsid w:val="0098317C"/>
    <w:rsid w:val="00987045"/>
    <w:rsid w:val="009903EC"/>
    <w:rsid w:val="00993ADF"/>
    <w:rsid w:val="009942CA"/>
    <w:rsid w:val="009A19A5"/>
    <w:rsid w:val="009A3D68"/>
    <w:rsid w:val="00A1394E"/>
    <w:rsid w:val="00A21487"/>
    <w:rsid w:val="00A36C32"/>
    <w:rsid w:val="00AD6ECF"/>
    <w:rsid w:val="00B05DAD"/>
    <w:rsid w:val="00B25A54"/>
    <w:rsid w:val="00B360B4"/>
    <w:rsid w:val="00BA36AF"/>
    <w:rsid w:val="00BC2AA9"/>
    <w:rsid w:val="00BE3E08"/>
    <w:rsid w:val="00CD4E9E"/>
    <w:rsid w:val="00D22239"/>
    <w:rsid w:val="00D26303"/>
    <w:rsid w:val="00D460AD"/>
    <w:rsid w:val="00DF2DD4"/>
    <w:rsid w:val="00E165CF"/>
    <w:rsid w:val="00E32DE8"/>
    <w:rsid w:val="00E4374A"/>
    <w:rsid w:val="00EF7A1C"/>
    <w:rsid w:val="00F2125C"/>
    <w:rsid w:val="00F220BD"/>
    <w:rsid w:val="00FA447B"/>
    <w:rsid w:val="00F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1A5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D5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6D5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6D5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C083D"/>
  </w:style>
  <w:style w:type="paragraph" w:styleId="ListParagraph">
    <w:name w:val="List Paragraph"/>
    <w:basedOn w:val="Normal"/>
    <w:uiPriority w:val="34"/>
    <w:qFormat/>
    <w:rsid w:val="00E16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6D5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6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6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6D5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556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6D5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556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D5"/>
    <w:rPr>
      <w:rFonts w:ascii="Lucida Grande" w:hAnsi="Lucida Grande" w:cs="Lucida Grande"/>
      <w:sz w:val="18"/>
      <w:szCs w:val="18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2C083D"/>
  </w:style>
  <w:style w:type="paragraph" w:styleId="ListParagraph">
    <w:name w:val="List Paragraph"/>
    <w:basedOn w:val="Normal"/>
    <w:uiPriority w:val="34"/>
    <w:qFormat/>
    <w:rsid w:val="00E1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Inger.Jonasson@igp.uu.se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p.uu.se/facilities/genome_cente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p.uu.se/facilities/genome_cen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vin020:Documents:UGC:Templates_Order%20Forms:UGC_Gener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UGC_General_template.dotx</Template>
  <TotalTime>3</TotalTime>
  <Pages>1</Pages>
  <Words>170</Words>
  <Characters>973</Characters>
  <Application>Microsoft Macintosh Word</Application>
  <DocSecurity>0</DocSecurity>
  <Lines>8</Lines>
  <Paragraphs>2</Paragraphs>
  <ScaleCrop>false</ScaleCrop>
  <Company>SciLife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Vinnere Pettersson</dc:creator>
  <cp:keywords/>
  <dc:description/>
  <cp:lastModifiedBy>Olga Vinnere Pettersson</cp:lastModifiedBy>
  <cp:revision>3</cp:revision>
  <cp:lastPrinted>2012-02-29T13:38:00Z</cp:lastPrinted>
  <dcterms:created xsi:type="dcterms:W3CDTF">2016-03-21T13:26:00Z</dcterms:created>
  <dcterms:modified xsi:type="dcterms:W3CDTF">2016-07-06T09:14:00Z</dcterms:modified>
</cp:coreProperties>
</file>
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2FA60" w14:textId="42752A9D" w:rsidR="00987045" w:rsidRPr="009A19A5" w:rsidRDefault="00DA7E80" w:rsidP="009A19A5">
      <w:r>
        <w:rPr>
          <w:noProof/>
          <w:lang w:eastAsia="en-US"/>
        </w:rPr>
        <w:drawing>
          <wp:inline distT="0" distB="0" distL="0" distR="0" wp14:anchorId="23F0B17D" wp14:editId="21D57487">
            <wp:extent cx="5756910" cy="8699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57F1" w14:textId="77777777" w:rsidR="009A19A5" w:rsidRDefault="009A19A5" w:rsidP="009A19A5">
      <w:pPr>
        <w:jc w:val="center"/>
        <w:rPr>
          <w:b/>
          <w:color w:val="17365D" w:themeColor="text2" w:themeShade="BF"/>
          <w:sz w:val="28"/>
          <w:szCs w:val="28"/>
          <w:lang w:eastAsia="sv-SE"/>
        </w:rPr>
      </w:pPr>
    </w:p>
    <w:p w14:paraId="14E43523" w14:textId="77777777" w:rsidR="00DA7E80" w:rsidRDefault="00DA7E80" w:rsidP="009A19A5">
      <w:pPr>
        <w:jc w:val="center"/>
        <w:rPr>
          <w:b/>
          <w:color w:val="17365D" w:themeColor="text2" w:themeShade="BF"/>
          <w:sz w:val="28"/>
          <w:szCs w:val="28"/>
          <w:lang w:eastAsia="sv-SE"/>
        </w:rPr>
      </w:pPr>
    </w:p>
    <w:p w14:paraId="7CC8E0C1" w14:textId="2098B2E7" w:rsidR="001E53DF" w:rsidRPr="009A19A5" w:rsidRDefault="00D36BE1" w:rsidP="009A19A5">
      <w:pPr>
        <w:jc w:val="center"/>
        <w:rPr>
          <w:b/>
          <w:color w:val="17365D" w:themeColor="text2" w:themeShade="BF"/>
          <w:sz w:val="28"/>
          <w:szCs w:val="28"/>
          <w:lang w:eastAsia="sv-SE"/>
        </w:rPr>
      </w:pPr>
      <w:r>
        <w:rPr>
          <w:b/>
          <w:color w:val="17365D" w:themeColor="text2" w:themeShade="BF"/>
          <w:sz w:val="28"/>
          <w:szCs w:val="28"/>
          <w:lang w:eastAsia="sv-SE"/>
        </w:rPr>
        <w:t>Pacific Bioscience</w:t>
      </w:r>
      <w:r w:rsidR="009A19A5">
        <w:rPr>
          <w:b/>
          <w:color w:val="17365D" w:themeColor="text2" w:themeShade="BF"/>
          <w:sz w:val="28"/>
          <w:szCs w:val="28"/>
          <w:lang w:eastAsia="sv-SE"/>
        </w:rPr>
        <w:t xml:space="preserve"> </w:t>
      </w:r>
      <w:r w:rsidR="00A1394E">
        <w:rPr>
          <w:b/>
          <w:color w:val="17365D" w:themeColor="text2" w:themeShade="BF"/>
          <w:sz w:val="28"/>
          <w:szCs w:val="28"/>
          <w:lang w:eastAsia="sv-SE"/>
        </w:rPr>
        <w:t>Order Submission Form</w:t>
      </w:r>
      <w:r w:rsidR="009D6F3E">
        <w:rPr>
          <w:b/>
          <w:color w:val="17365D" w:themeColor="text2" w:themeShade="BF"/>
          <w:sz w:val="28"/>
          <w:szCs w:val="28"/>
          <w:lang w:eastAsia="sv-SE"/>
        </w:rPr>
        <w:t xml:space="preserve"> - Amplicons</w:t>
      </w:r>
    </w:p>
    <w:p w14:paraId="5545D942" w14:textId="77777777" w:rsidR="00E4374A" w:rsidRDefault="00E4374A" w:rsidP="00E4374A">
      <w:pPr>
        <w:rPr>
          <w:color w:val="000000" w:themeColor="text1"/>
          <w:lang w:eastAsia="sv-SE"/>
        </w:rPr>
      </w:pPr>
    </w:p>
    <w:p w14:paraId="010C6C38" w14:textId="77777777" w:rsidR="009A19A5" w:rsidRPr="00783D18" w:rsidRDefault="009A19A5" w:rsidP="00E4374A">
      <w:pPr>
        <w:rPr>
          <w:color w:val="000000" w:themeColor="text1"/>
          <w:lang w:eastAsia="sv-SE"/>
        </w:rPr>
      </w:pPr>
    </w:p>
    <w:p w14:paraId="6583373E" w14:textId="60713DE0" w:rsidR="00E4374A" w:rsidRDefault="00E4374A" w:rsidP="00E4374A">
      <w:pPr>
        <w:rPr>
          <w:lang w:val="en-GB"/>
        </w:rPr>
      </w:pPr>
      <w:r>
        <w:rPr>
          <w:color w:val="000000" w:themeColor="text1"/>
          <w:lang w:eastAsia="sv-SE"/>
        </w:rPr>
        <w:t>Kindly</w:t>
      </w:r>
      <w:r w:rsidRPr="00783D18">
        <w:rPr>
          <w:color w:val="000000" w:themeColor="text1"/>
          <w:lang w:eastAsia="sv-SE"/>
        </w:rPr>
        <w:t xml:space="preserve"> fill in the form </w:t>
      </w:r>
      <w:r w:rsidR="00A1394E">
        <w:rPr>
          <w:color w:val="000000" w:themeColor="text1"/>
          <w:lang w:eastAsia="sv-SE"/>
        </w:rPr>
        <w:t>below</w:t>
      </w:r>
      <w:r w:rsidRPr="00783D18">
        <w:rPr>
          <w:color w:val="000000" w:themeColor="text1"/>
          <w:lang w:eastAsia="sv-SE"/>
        </w:rPr>
        <w:t xml:space="preserve"> and e-mail it back to </w:t>
      </w:r>
      <w:hyperlink r:id="rId9" w:history="1">
        <w:r w:rsidR="00401B4F" w:rsidRPr="00237E68">
          <w:rPr>
            <w:rStyle w:val="Hyperlink"/>
            <w:lang w:eastAsia="sv-SE"/>
          </w:rPr>
          <w:t>Olga.Pettersson@igp.uu.se</w:t>
        </w:r>
      </w:hyperlink>
      <w:r w:rsidR="00401B4F">
        <w:rPr>
          <w:lang w:eastAsia="sv-SE"/>
        </w:rPr>
        <w:t xml:space="preserve"> </w:t>
      </w:r>
      <w:r w:rsidRPr="00783D18">
        <w:rPr>
          <w:color w:val="000000" w:themeColor="text1"/>
          <w:lang w:eastAsia="sv-SE"/>
        </w:rPr>
        <w:t>in connection with the sample submission.</w:t>
      </w:r>
      <w:r>
        <w:rPr>
          <w:color w:val="000000" w:themeColor="text1"/>
          <w:lang w:eastAsia="sv-SE"/>
        </w:rPr>
        <w:t xml:space="preserve"> </w:t>
      </w:r>
      <w:r>
        <w:rPr>
          <w:lang w:val="en-GB"/>
        </w:rPr>
        <w:t>For multiple samples please use a separate</w:t>
      </w:r>
      <w:r w:rsidR="00902457">
        <w:rPr>
          <w:lang w:val="en-GB"/>
        </w:rPr>
        <w:t xml:space="preserve"> Excel</w:t>
      </w:r>
      <w:r>
        <w:rPr>
          <w:lang w:val="en-GB"/>
        </w:rPr>
        <w:t xml:space="preserve"> file (supplied) for sample information including sample name/ID and DNA concentrations.</w:t>
      </w:r>
      <w:r w:rsidR="00DA7E80">
        <w:rPr>
          <w:lang w:val="en-GB"/>
        </w:rPr>
        <w:t xml:space="preserve"> The hard copy of this form </w:t>
      </w:r>
      <w:r w:rsidR="00DA7E80" w:rsidRPr="00DA7E80">
        <w:rPr>
          <w:b/>
          <w:lang w:val="en-GB"/>
        </w:rPr>
        <w:t>must</w:t>
      </w:r>
      <w:r w:rsidR="00DA7E80">
        <w:rPr>
          <w:lang w:val="en-GB"/>
        </w:rPr>
        <w:t xml:space="preserve"> be submitted together with the samples. </w:t>
      </w:r>
    </w:p>
    <w:p w14:paraId="0C324EF9" w14:textId="77777777" w:rsidR="009A19A5" w:rsidRPr="009A19A5" w:rsidRDefault="009A19A5" w:rsidP="00E4374A">
      <w:pPr>
        <w:rPr>
          <w:lang w:val="en-GB"/>
        </w:rPr>
      </w:pPr>
    </w:p>
    <w:p w14:paraId="0AFE3738" w14:textId="77777777" w:rsidR="006966C8" w:rsidRDefault="006966C8" w:rsidP="00E4374A">
      <w:pPr>
        <w:rPr>
          <w:color w:val="000000" w:themeColor="text1"/>
          <w:lang w:eastAsia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426"/>
      </w:tblGrid>
      <w:tr w:rsidR="00E4374A" w:rsidRPr="003350EF" w14:paraId="30424EDE" w14:textId="77777777" w:rsidTr="00C71323">
        <w:tc>
          <w:tcPr>
            <w:tcW w:w="4786" w:type="dxa"/>
          </w:tcPr>
          <w:p w14:paraId="2A737661" w14:textId="77777777" w:rsidR="00E4374A" w:rsidRPr="00902457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 w:rsidRPr="00902457">
              <w:rPr>
                <w:b/>
                <w:bCs/>
                <w:lang w:val="en-GB"/>
              </w:rPr>
              <w:t xml:space="preserve">Project code </w:t>
            </w:r>
          </w:p>
          <w:p w14:paraId="2A91311F" w14:textId="70BF4F5A" w:rsidR="00E4374A" w:rsidRPr="00902457" w:rsidRDefault="00C71323" w:rsidP="000C383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902457">
              <w:rPr>
                <w:sz w:val="20"/>
                <w:szCs w:val="20"/>
                <w:lang w:val="en-GB"/>
              </w:rPr>
              <w:t>(</w:t>
            </w:r>
            <w:r w:rsidR="001F08BB">
              <w:rPr>
                <w:sz w:val="20"/>
                <w:szCs w:val="20"/>
                <w:lang w:val="en-GB"/>
              </w:rPr>
              <w:t>can be found in the Agreement document)</w:t>
            </w:r>
          </w:p>
        </w:tc>
        <w:tc>
          <w:tcPr>
            <w:tcW w:w="4426" w:type="dxa"/>
          </w:tcPr>
          <w:p w14:paraId="1F16297C" w14:textId="77777777" w:rsidR="00E4374A" w:rsidRPr="003350EF" w:rsidRDefault="00E4374A" w:rsidP="00C71323">
            <w:pPr>
              <w:rPr>
                <w:lang w:val="en-GB"/>
              </w:rPr>
            </w:pPr>
          </w:p>
        </w:tc>
      </w:tr>
      <w:tr w:rsidR="00E4374A" w:rsidRPr="003350EF" w14:paraId="3008820B" w14:textId="77777777" w:rsidTr="00C71323">
        <w:tc>
          <w:tcPr>
            <w:tcW w:w="4786" w:type="dxa"/>
          </w:tcPr>
          <w:p w14:paraId="7AD865CC" w14:textId="77777777" w:rsidR="00E4374A" w:rsidRPr="00902457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 w:rsidRPr="00902457">
              <w:rPr>
                <w:b/>
                <w:bCs/>
                <w:lang w:val="en-GB"/>
              </w:rPr>
              <w:t>Principal Investigator</w:t>
            </w:r>
          </w:p>
          <w:p w14:paraId="5AC64A6E" w14:textId="77777777" w:rsidR="00E4374A" w:rsidRPr="00902457" w:rsidRDefault="00E4374A" w:rsidP="00D2630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902457">
              <w:rPr>
                <w:sz w:val="20"/>
                <w:szCs w:val="20"/>
                <w:lang w:val="en-GB"/>
              </w:rPr>
              <w:t>(Name and e-mail address)</w:t>
            </w:r>
          </w:p>
        </w:tc>
        <w:tc>
          <w:tcPr>
            <w:tcW w:w="4426" w:type="dxa"/>
          </w:tcPr>
          <w:p w14:paraId="0422399A" w14:textId="77777777" w:rsidR="00E4374A" w:rsidRPr="003350EF" w:rsidRDefault="00E4374A" w:rsidP="00C71323">
            <w:pPr>
              <w:rPr>
                <w:lang w:val="en-GB"/>
              </w:rPr>
            </w:pPr>
          </w:p>
        </w:tc>
      </w:tr>
      <w:tr w:rsidR="00E4374A" w:rsidRPr="003350EF" w14:paraId="15F06F8C" w14:textId="77777777" w:rsidTr="00C71323">
        <w:tc>
          <w:tcPr>
            <w:tcW w:w="4786" w:type="dxa"/>
          </w:tcPr>
          <w:p w14:paraId="5171A335" w14:textId="77777777" w:rsidR="00E4374A" w:rsidRPr="003350EF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Contact Person</w:t>
            </w:r>
          </w:p>
          <w:p w14:paraId="0F8EFF79" w14:textId="77777777" w:rsidR="00E4374A" w:rsidRPr="006A5F14" w:rsidRDefault="00E4374A" w:rsidP="00D26303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 w:rsidRPr="006A5F14">
              <w:rPr>
                <w:bCs/>
                <w:sz w:val="20"/>
                <w:szCs w:val="20"/>
                <w:lang w:val="en-GB"/>
              </w:rPr>
              <w:t>(Name, e-mail &amp; phone)</w:t>
            </w:r>
          </w:p>
        </w:tc>
        <w:tc>
          <w:tcPr>
            <w:tcW w:w="4426" w:type="dxa"/>
          </w:tcPr>
          <w:p w14:paraId="7BEB88EA" w14:textId="77777777" w:rsidR="00E4374A" w:rsidRPr="003350EF" w:rsidRDefault="00E4374A" w:rsidP="00C71323">
            <w:pPr>
              <w:rPr>
                <w:lang w:val="en-GB"/>
              </w:rPr>
            </w:pPr>
          </w:p>
        </w:tc>
      </w:tr>
      <w:tr w:rsidR="00C71323" w:rsidRPr="003350EF" w14:paraId="2AEB6205" w14:textId="77777777" w:rsidTr="00C71323">
        <w:tc>
          <w:tcPr>
            <w:tcW w:w="4786" w:type="dxa"/>
          </w:tcPr>
          <w:p w14:paraId="0DD3468A" w14:textId="77777777" w:rsidR="00C71323" w:rsidRDefault="00C71323" w:rsidP="00C7132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Invoice Information</w:t>
            </w:r>
          </w:p>
          <w:p w14:paraId="7D45E064" w14:textId="77777777" w:rsidR="00C71323" w:rsidRPr="00EC050B" w:rsidRDefault="00C71323" w:rsidP="00C71323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 w:rsidRPr="00EC050B">
              <w:rPr>
                <w:bCs/>
                <w:sz w:val="20"/>
                <w:szCs w:val="20"/>
                <w:lang w:val="en-GB"/>
              </w:rPr>
              <w:t>(Invoice reference and invoice address)</w:t>
            </w:r>
          </w:p>
        </w:tc>
        <w:tc>
          <w:tcPr>
            <w:tcW w:w="4426" w:type="dxa"/>
          </w:tcPr>
          <w:p w14:paraId="7CBE485F" w14:textId="77777777" w:rsidR="00C71323" w:rsidRPr="003350EF" w:rsidRDefault="00C71323" w:rsidP="00C71323">
            <w:pPr>
              <w:rPr>
                <w:lang w:val="en-GB"/>
              </w:rPr>
            </w:pPr>
          </w:p>
        </w:tc>
      </w:tr>
      <w:tr w:rsidR="00D26303" w:rsidRPr="003350EF" w14:paraId="7C03CE5F" w14:textId="77777777" w:rsidTr="00C71323">
        <w:tc>
          <w:tcPr>
            <w:tcW w:w="4786" w:type="dxa"/>
          </w:tcPr>
          <w:p w14:paraId="4C6FDD60" w14:textId="778C9ADB" w:rsidR="000C3839" w:rsidRPr="00902457" w:rsidRDefault="00D26303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 of sample delivery</w:t>
            </w:r>
          </w:p>
        </w:tc>
        <w:tc>
          <w:tcPr>
            <w:tcW w:w="4426" w:type="dxa"/>
          </w:tcPr>
          <w:p w14:paraId="7A8C8629" w14:textId="77777777" w:rsidR="00D26303" w:rsidRPr="003350EF" w:rsidRDefault="00D26303" w:rsidP="00C71323">
            <w:pPr>
              <w:rPr>
                <w:lang w:val="en-GB"/>
              </w:rPr>
            </w:pPr>
          </w:p>
        </w:tc>
      </w:tr>
      <w:tr w:rsidR="00E4374A" w:rsidRPr="003350EF" w14:paraId="4BB81797" w14:textId="77777777" w:rsidTr="00C71323">
        <w:tc>
          <w:tcPr>
            <w:tcW w:w="4786" w:type="dxa"/>
          </w:tcPr>
          <w:p w14:paraId="04F4FA1F" w14:textId="681DB66C" w:rsidR="00E4374A" w:rsidRPr="00902457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 w:rsidRPr="00902457">
              <w:rPr>
                <w:b/>
                <w:bCs/>
                <w:lang w:val="en-GB"/>
              </w:rPr>
              <w:t>Organi</w:t>
            </w:r>
            <w:r w:rsidR="000C3839">
              <w:rPr>
                <w:b/>
                <w:bCs/>
                <w:lang w:val="en-GB"/>
              </w:rPr>
              <w:t>s</w:t>
            </w:r>
            <w:r w:rsidRPr="00902457">
              <w:rPr>
                <w:b/>
                <w:bCs/>
                <w:lang w:val="en-GB"/>
              </w:rPr>
              <w:t>m</w:t>
            </w:r>
          </w:p>
        </w:tc>
        <w:tc>
          <w:tcPr>
            <w:tcW w:w="4426" w:type="dxa"/>
          </w:tcPr>
          <w:p w14:paraId="452C3347" w14:textId="77777777" w:rsidR="00E4374A" w:rsidRPr="003350EF" w:rsidRDefault="00E4374A" w:rsidP="00C71323">
            <w:pPr>
              <w:rPr>
                <w:lang w:val="en-GB"/>
              </w:rPr>
            </w:pPr>
          </w:p>
        </w:tc>
      </w:tr>
      <w:tr w:rsidR="00E4374A" w:rsidRPr="003350EF" w14:paraId="70187739" w14:textId="77777777" w:rsidTr="00C71323">
        <w:tc>
          <w:tcPr>
            <w:tcW w:w="4786" w:type="dxa"/>
          </w:tcPr>
          <w:p w14:paraId="799147AE" w14:textId="090038ED" w:rsidR="00E4374A" w:rsidRPr="00401B4F" w:rsidRDefault="006218D1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</w:t>
            </w:r>
            <w:r w:rsidR="00E4374A">
              <w:rPr>
                <w:b/>
                <w:bCs/>
                <w:lang w:val="en-GB"/>
              </w:rPr>
              <w:t>ethod</w:t>
            </w:r>
            <w:r>
              <w:rPr>
                <w:b/>
                <w:bCs/>
                <w:lang w:val="en-GB"/>
              </w:rPr>
              <w:t xml:space="preserve"> of DNA</w:t>
            </w:r>
            <w:r w:rsidR="000C3839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extraction</w:t>
            </w:r>
          </w:p>
        </w:tc>
        <w:tc>
          <w:tcPr>
            <w:tcW w:w="4426" w:type="dxa"/>
          </w:tcPr>
          <w:p w14:paraId="5577CDA1" w14:textId="77777777" w:rsidR="00E4374A" w:rsidRPr="003350EF" w:rsidRDefault="00E4374A" w:rsidP="00C71323">
            <w:pPr>
              <w:rPr>
                <w:lang w:val="en-GB"/>
              </w:rPr>
            </w:pPr>
          </w:p>
        </w:tc>
      </w:tr>
      <w:tr w:rsidR="006218D1" w:rsidRPr="003350EF" w14:paraId="1DB51B16" w14:textId="77777777" w:rsidTr="00C71323">
        <w:tc>
          <w:tcPr>
            <w:tcW w:w="4786" w:type="dxa"/>
          </w:tcPr>
          <w:p w14:paraId="666429EE" w14:textId="3F447750" w:rsidR="000C3839" w:rsidRPr="003350EF" w:rsidRDefault="006218D1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Number of submitted samples</w:t>
            </w:r>
          </w:p>
        </w:tc>
        <w:tc>
          <w:tcPr>
            <w:tcW w:w="4426" w:type="dxa"/>
          </w:tcPr>
          <w:p w14:paraId="2BA96C86" w14:textId="77777777" w:rsidR="006218D1" w:rsidRPr="003350EF" w:rsidRDefault="006218D1" w:rsidP="00C71323">
            <w:pPr>
              <w:rPr>
                <w:lang w:val="en-GB"/>
              </w:rPr>
            </w:pPr>
          </w:p>
        </w:tc>
      </w:tr>
      <w:tr w:rsidR="00E4374A" w:rsidRPr="003350EF" w14:paraId="0B005433" w14:textId="77777777" w:rsidTr="00C71323">
        <w:tc>
          <w:tcPr>
            <w:tcW w:w="4786" w:type="dxa"/>
          </w:tcPr>
          <w:p w14:paraId="796FEB12" w14:textId="77777777" w:rsidR="00E4374A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 w:rsidRPr="003350EF">
              <w:rPr>
                <w:b/>
                <w:bCs/>
                <w:lang w:val="en-GB"/>
              </w:rPr>
              <w:t>Sample concentration + total volume</w:t>
            </w:r>
          </w:p>
          <w:p w14:paraId="5599FC50" w14:textId="6101B177" w:rsidR="00E4374A" w:rsidRPr="006A5F14" w:rsidRDefault="006966C8" w:rsidP="00D26303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(Please use the supplied</w:t>
            </w:r>
            <w:r w:rsidR="00E4374A" w:rsidRPr="006A5F14">
              <w:rPr>
                <w:bCs/>
                <w:sz w:val="20"/>
                <w:szCs w:val="20"/>
                <w:lang w:val="en-GB"/>
              </w:rPr>
              <w:t xml:space="preserve"> </w:t>
            </w:r>
            <w:r w:rsidR="00902457">
              <w:rPr>
                <w:bCs/>
                <w:sz w:val="20"/>
                <w:szCs w:val="20"/>
                <w:lang w:val="en-GB"/>
              </w:rPr>
              <w:t>Ex</w:t>
            </w:r>
            <w:r w:rsidR="00D26303">
              <w:rPr>
                <w:bCs/>
                <w:sz w:val="20"/>
                <w:szCs w:val="20"/>
                <w:lang w:val="en-GB"/>
              </w:rPr>
              <w:t>c</w:t>
            </w:r>
            <w:r w:rsidR="00902457">
              <w:rPr>
                <w:bCs/>
                <w:sz w:val="20"/>
                <w:szCs w:val="20"/>
                <w:lang w:val="en-GB"/>
              </w:rPr>
              <w:t xml:space="preserve">el </w:t>
            </w:r>
            <w:r w:rsidR="00E4374A" w:rsidRPr="006A5F14">
              <w:rPr>
                <w:bCs/>
                <w:sz w:val="20"/>
                <w:szCs w:val="20"/>
                <w:lang w:val="en-GB"/>
              </w:rPr>
              <w:t>form if you submit more than one sample)</w:t>
            </w:r>
          </w:p>
        </w:tc>
        <w:tc>
          <w:tcPr>
            <w:tcW w:w="4426" w:type="dxa"/>
          </w:tcPr>
          <w:p w14:paraId="0F715CC3" w14:textId="77777777" w:rsidR="00E4374A" w:rsidRPr="003350EF" w:rsidRDefault="00E4374A" w:rsidP="00C71323">
            <w:pPr>
              <w:rPr>
                <w:lang w:val="en-GB"/>
              </w:rPr>
            </w:pPr>
          </w:p>
        </w:tc>
      </w:tr>
      <w:tr w:rsidR="00E4374A" w:rsidRPr="003350EF" w14:paraId="1D36BA89" w14:textId="77777777" w:rsidTr="00C71323">
        <w:tc>
          <w:tcPr>
            <w:tcW w:w="4786" w:type="dxa"/>
          </w:tcPr>
          <w:p w14:paraId="224FE5D9" w14:textId="77777777" w:rsidR="009D6F3E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 w:rsidRPr="003350EF">
              <w:rPr>
                <w:b/>
                <w:bCs/>
                <w:lang w:val="en-GB"/>
              </w:rPr>
              <w:t xml:space="preserve">Sample </w:t>
            </w:r>
            <w:r w:rsidR="000C3839">
              <w:rPr>
                <w:b/>
                <w:bCs/>
                <w:lang w:val="en-GB"/>
              </w:rPr>
              <w:t>solvent</w:t>
            </w:r>
            <w:r>
              <w:rPr>
                <w:b/>
                <w:bCs/>
                <w:lang w:val="en-GB"/>
              </w:rPr>
              <w:t xml:space="preserve"> </w:t>
            </w:r>
          </w:p>
          <w:p w14:paraId="029BF17D" w14:textId="7654130C" w:rsidR="00E4374A" w:rsidRPr="009D6F3E" w:rsidRDefault="00E4374A" w:rsidP="009D6F3E">
            <w:pPr>
              <w:spacing w:line="276" w:lineRule="auto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4426" w:type="dxa"/>
          </w:tcPr>
          <w:p w14:paraId="338C0208" w14:textId="77777777" w:rsidR="00E4374A" w:rsidRPr="003350EF" w:rsidRDefault="00E4374A" w:rsidP="00C71323">
            <w:pPr>
              <w:rPr>
                <w:lang w:val="en-GB"/>
              </w:rPr>
            </w:pPr>
          </w:p>
        </w:tc>
      </w:tr>
      <w:tr w:rsidR="00E4374A" w:rsidRPr="003350EF" w14:paraId="5F7E76BC" w14:textId="77777777" w:rsidTr="00C71323">
        <w:tc>
          <w:tcPr>
            <w:tcW w:w="4786" w:type="dxa"/>
          </w:tcPr>
          <w:p w14:paraId="06AFA7F6" w14:textId="4805765F" w:rsidR="00E4374A" w:rsidRPr="009A19A5" w:rsidRDefault="001F08BB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Concentration measured by:</w:t>
            </w:r>
          </w:p>
        </w:tc>
        <w:tc>
          <w:tcPr>
            <w:tcW w:w="4426" w:type="dxa"/>
          </w:tcPr>
          <w:p w14:paraId="1BCB40B7" w14:textId="77777777" w:rsidR="00E4374A" w:rsidRPr="003350EF" w:rsidRDefault="00E4374A" w:rsidP="00C71323">
            <w:pPr>
              <w:rPr>
                <w:lang w:val="en-GB"/>
              </w:rPr>
            </w:pPr>
          </w:p>
        </w:tc>
      </w:tr>
      <w:tr w:rsidR="006218D1" w:rsidRPr="003350EF" w14:paraId="5C5D97A6" w14:textId="77777777" w:rsidTr="00C71323">
        <w:trPr>
          <w:trHeight w:val="523"/>
        </w:trPr>
        <w:tc>
          <w:tcPr>
            <w:tcW w:w="4786" w:type="dxa"/>
          </w:tcPr>
          <w:p w14:paraId="7230AB7C" w14:textId="77777777" w:rsidR="00D91D4E" w:rsidRDefault="00D91D4E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Did you purify your PCR products? </w:t>
            </w:r>
          </w:p>
          <w:p w14:paraId="305D1F77" w14:textId="502FB885" w:rsidR="006218D1" w:rsidRPr="00D36BE1" w:rsidRDefault="00D91D4E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If yes – how?</w:t>
            </w:r>
          </w:p>
        </w:tc>
        <w:tc>
          <w:tcPr>
            <w:tcW w:w="4426" w:type="dxa"/>
          </w:tcPr>
          <w:p w14:paraId="7F8CEC99" w14:textId="77777777" w:rsidR="006218D1" w:rsidRPr="003350EF" w:rsidRDefault="006218D1" w:rsidP="00C71323">
            <w:pPr>
              <w:rPr>
                <w:lang w:val="en-GB"/>
              </w:rPr>
            </w:pPr>
          </w:p>
        </w:tc>
      </w:tr>
      <w:tr w:rsidR="006218D1" w:rsidRPr="003350EF" w14:paraId="658FB945" w14:textId="77777777" w:rsidTr="00C71323">
        <w:tc>
          <w:tcPr>
            <w:tcW w:w="4786" w:type="dxa"/>
          </w:tcPr>
          <w:p w14:paraId="29D069F6" w14:textId="4E47ED28" w:rsidR="006218D1" w:rsidRPr="00401B4F" w:rsidRDefault="009D6F3E" w:rsidP="00D36BE1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Amplicon length</w:t>
            </w:r>
          </w:p>
        </w:tc>
        <w:tc>
          <w:tcPr>
            <w:tcW w:w="4426" w:type="dxa"/>
          </w:tcPr>
          <w:p w14:paraId="3B7DD636" w14:textId="77777777" w:rsidR="006218D1" w:rsidRPr="003350EF" w:rsidRDefault="006218D1" w:rsidP="00C71323">
            <w:pPr>
              <w:rPr>
                <w:lang w:val="en-GB"/>
              </w:rPr>
            </w:pPr>
          </w:p>
        </w:tc>
      </w:tr>
      <w:tr w:rsidR="006218D1" w:rsidRPr="003350EF" w14:paraId="2E555840" w14:textId="77777777" w:rsidTr="00C71323">
        <w:tc>
          <w:tcPr>
            <w:tcW w:w="4786" w:type="dxa"/>
          </w:tcPr>
          <w:p w14:paraId="55C37C3C" w14:textId="56ECE653" w:rsidR="006218D1" w:rsidRDefault="006218D1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Desired </w:t>
            </w:r>
            <w:r w:rsidR="00130698">
              <w:rPr>
                <w:b/>
                <w:bCs/>
                <w:lang w:val="en-GB"/>
              </w:rPr>
              <w:t xml:space="preserve">library </w:t>
            </w:r>
            <w:r w:rsidR="00D36BE1">
              <w:rPr>
                <w:b/>
                <w:bCs/>
                <w:lang w:val="en-GB"/>
              </w:rPr>
              <w:t>insert</w:t>
            </w:r>
            <w:r w:rsidR="00130698">
              <w:rPr>
                <w:b/>
                <w:bCs/>
                <w:lang w:val="en-GB"/>
              </w:rPr>
              <w:t xml:space="preserve"> size</w:t>
            </w:r>
          </w:p>
          <w:p w14:paraId="7D742D58" w14:textId="04AAF52D" w:rsidR="006218D1" w:rsidRPr="006218D1" w:rsidRDefault="006218D1" w:rsidP="002064A6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 w:rsidRPr="006218D1">
              <w:rPr>
                <w:bCs/>
                <w:sz w:val="20"/>
                <w:szCs w:val="20"/>
                <w:lang w:val="en-GB"/>
              </w:rPr>
              <w:t>(</w:t>
            </w:r>
            <w:r w:rsidR="00D36BE1">
              <w:rPr>
                <w:bCs/>
                <w:sz w:val="20"/>
                <w:szCs w:val="20"/>
                <w:lang w:val="en-GB"/>
              </w:rPr>
              <w:t>250 bp – 10 kb</w:t>
            </w:r>
            <w:r w:rsidR="002064A6">
              <w:rPr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4426" w:type="dxa"/>
          </w:tcPr>
          <w:p w14:paraId="6CFC83B3" w14:textId="77777777" w:rsidR="006218D1" w:rsidRPr="003350EF" w:rsidRDefault="006218D1" w:rsidP="00C71323">
            <w:pPr>
              <w:rPr>
                <w:lang w:val="en-GB"/>
              </w:rPr>
            </w:pPr>
          </w:p>
        </w:tc>
      </w:tr>
      <w:tr w:rsidR="006218D1" w:rsidRPr="003350EF" w14:paraId="19F4F4C3" w14:textId="77777777" w:rsidTr="00C71323">
        <w:tc>
          <w:tcPr>
            <w:tcW w:w="4786" w:type="dxa"/>
          </w:tcPr>
          <w:p w14:paraId="6188FD7C" w14:textId="0203A479" w:rsidR="006218D1" w:rsidRPr="004B5CF9" w:rsidRDefault="00D36BE1" w:rsidP="00D26303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lang w:val="en-GB"/>
              </w:rPr>
              <w:t>Desired amount of SMRT cells</w:t>
            </w:r>
          </w:p>
        </w:tc>
        <w:tc>
          <w:tcPr>
            <w:tcW w:w="4426" w:type="dxa"/>
          </w:tcPr>
          <w:p w14:paraId="5F7155C9" w14:textId="77777777" w:rsidR="006218D1" w:rsidRPr="003350EF" w:rsidRDefault="006218D1" w:rsidP="00C71323">
            <w:pPr>
              <w:rPr>
                <w:lang w:val="en-GB"/>
              </w:rPr>
            </w:pPr>
          </w:p>
        </w:tc>
      </w:tr>
      <w:tr w:rsidR="006218D1" w:rsidRPr="003350EF" w14:paraId="2A037359" w14:textId="77777777" w:rsidTr="00C71323">
        <w:tc>
          <w:tcPr>
            <w:tcW w:w="4786" w:type="dxa"/>
          </w:tcPr>
          <w:p w14:paraId="616CEF4D" w14:textId="60C96310" w:rsidR="006218D1" w:rsidRDefault="006218D1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Barcoding </w:t>
            </w:r>
            <w:r w:rsidR="00D36BE1">
              <w:rPr>
                <w:b/>
                <w:bCs/>
                <w:lang w:val="en-GB"/>
              </w:rPr>
              <w:t xml:space="preserve">or samples </w:t>
            </w:r>
            <w:r>
              <w:rPr>
                <w:b/>
                <w:bCs/>
                <w:lang w:val="en-GB"/>
              </w:rPr>
              <w:t>desired</w:t>
            </w:r>
          </w:p>
          <w:p w14:paraId="7B0A3A6A" w14:textId="36A41B53" w:rsidR="006218D1" w:rsidRPr="003350EF" w:rsidRDefault="006218D1" w:rsidP="00D26303">
            <w:pPr>
              <w:spacing w:line="276" w:lineRule="auto"/>
              <w:rPr>
                <w:b/>
                <w:bCs/>
                <w:lang w:val="en-GB"/>
              </w:rPr>
            </w:pPr>
            <w:r w:rsidRPr="006A5F14">
              <w:rPr>
                <w:bCs/>
                <w:sz w:val="20"/>
                <w:szCs w:val="20"/>
                <w:lang w:val="en-GB"/>
              </w:rPr>
              <w:t>(Yes / No)</w:t>
            </w:r>
          </w:p>
        </w:tc>
        <w:tc>
          <w:tcPr>
            <w:tcW w:w="4426" w:type="dxa"/>
          </w:tcPr>
          <w:p w14:paraId="526FE726" w14:textId="77777777" w:rsidR="006218D1" w:rsidRPr="003350EF" w:rsidRDefault="006218D1" w:rsidP="00C71323">
            <w:pPr>
              <w:rPr>
                <w:lang w:val="en-GB"/>
              </w:rPr>
            </w:pPr>
          </w:p>
        </w:tc>
      </w:tr>
      <w:tr w:rsidR="00401B4F" w:rsidRPr="003350EF" w14:paraId="3F76F48D" w14:textId="77777777" w:rsidTr="00C71323">
        <w:tc>
          <w:tcPr>
            <w:tcW w:w="4786" w:type="dxa"/>
          </w:tcPr>
          <w:p w14:paraId="734DA368" w14:textId="77777777" w:rsidR="00401B4F" w:rsidRDefault="00401B4F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UPPNEX account </w:t>
            </w:r>
          </w:p>
          <w:p w14:paraId="060720F8" w14:textId="31360AFB" w:rsidR="00401B4F" w:rsidRPr="002064A6" w:rsidRDefault="00401B4F" w:rsidP="00D26303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 w:rsidRPr="002064A6">
              <w:rPr>
                <w:bCs/>
                <w:sz w:val="20"/>
                <w:szCs w:val="20"/>
                <w:lang w:val="en-GB"/>
              </w:rPr>
              <w:t>(</w:t>
            </w:r>
            <w:r w:rsidR="002064A6" w:rsidRPr="002064A6">
              <w:rPr>
                <w:bCs/>
                <w:sz w:val="20"/>
                <w:szCs w:val="20"/>
                <w:lang w:val="en-GB"/>
              </w:rPr>
              <w:t>P</w:t>
            </w:r>
            <w:r w:rsidRPr="002064A6">
              <w:rPr>
                <w:bCs/>
                <w:sz w:val="20"/>
                <w:szCs w:val="20"/>
                <w:lang w:val="en-GB"/>
              </w:rPr>
              <w:t xml:space="preserve">lease give your </w:t>
            </w:r>
            <w:r w:rsidR="002064A6">
              <w:rPr>
                <w:bCs/>
                <w:sz w:val="20"/>
                <w:szCs w:val="20"/>
                <w:lang w:val="en-GB"/>
              </w:rPr>
              <w:t>account number is you have one</w:t>
            </w:r>
            <w:r w:rsidRPr="002064A6">
              <w:rPr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4426" w:type="dxa"/>
          </w:tcPr>
          <w:p w14:paraId="5A88717F" w14:textId="77777777" w:rsidR="00401B4F" w:rsidRPr="003350EF" w:rsidRDefault="00401B4F" w:rsidP="00C71323">
            <w:pPr>
              <w:rPr>
                <w:lang w:val="en-GB"/>
              </w:rPr>
            </w:pPr>
          </w:p>
        </w:tc>
      </w:tr>
    </w:tbl>
    <w:p w14:paraId="3C7BF7AE" w14:textId="77777777" w:rsidR="00FD184A" w:rsidRPr="00FD184A" w:rsidRDefault="00FD184A" w:rsidP="00401B4F">
      <w:pPr>
        <w:rPr>
          <w:b/>
          <w:color w:val="FF0000"/>
          <w:lang w:eastAsia="sv-SE"/>
        </w:rPr>
      </w:pPr>
      <w:bookmarkStart w:id="0" w:name="_GoBack"/>
      <w:bookmarkEnd w:id="0"/>
    </w:p>
    <w:p w14:paraId="1BF2DF43" w14:textId="1DAEE1CD" w:rsidR="00C71323" w:rsidRPr="002C0B2C" w:rsidRDefault="00C71323" w:rsidP="00C71323">
      <w:pPr>
        <w:pStyle w:val="Heading1"/>
        <w:rPr>
          <w:color w:val="auto"/>
          <w:lang w:eastAsia="sv-SE"/>
        </w:rPr>
      </w:pPr>
      <w:r w:rsidRPr="002C0B2C">
        <w:rPr>
          <w:color w:val="auto"/>
          <w:lang w:eastAsia="sv-SE"/>
        </w:rPr>
        <w:lastRenderedPageBreak/>
        <w:t xml:space="preserve">PacBio </w:t>
      </w:r>
      <w:r w:rsidR="00C24BC7">
        <w:rPr>
          <w:color w:val="auto"/>
          <w:lang w:eastAsia="sv-SE"/>
        </w:rPr>
        <w:t xml:space="preserve">Sample </w:t>
      </w:r>
      <w:r w:rsidRPr="002C0B2C">
        <w:rPr>
          <w:color w:val="auto"/>
          <w:lang w:eastAsia="sv-SE"/>
        </w:rPr>
        <w:t xml:space="preserve">Check list </w:t>
      </w:r>
    </w:p>
    <w:p w14:paraId="3F32CB77" w14:textId="226E996F" w:rsidR="00C71323" w:rsidRPr="00C71323" w:rsidRDefault="00C71323" w:rsidP="00401B4F">
      <w:pPr>
        <w:rPr>
          <w:b/>
          <w:color w:val="FF0000"/>
          <w:lang w:eastAsia="sv-SE"/>
        </w:rPr>
      </w:pPr>
      <w:r w:rsidRPr="00E57FD9">
        <w:rPr>
          <w:b/>
          <w:lang w:eastAsia="sv-SE"/>
        </w:rPr>
        <w:t>(</w:t>
      </w:r>
      <w:r w:rsidRPr="00C71323">
        <w:rPr>
          <w:b/>
          <w:color w:val="FF0000"/>
          <w:lang w:eastAsia="sv-SE"/>
        </w:rPr>
        <w:t>Must be filled in before submission!</w:t>
      </w:r>
      <w:r w:rsidR="005B6F62">
        <w:rPr>
          <w:b/>
          <w:color w:val="FF0000"/>
          <w:lang w:eastAsia="sv-SE"/>
        </w:rPr>
        <w:t xml:space="preserve"> </w:t>
      </w:r>
      <w:r w:rsidR="005B6F62" w:rsidRPr="005B6F62">
        <w:rPr>
          <w:sz w:val="20"/>
          <w:szCs w:val="20"/>
          <w:lang w:eastAsia="sv-SE"/>
        </w:rPr>
        <w:t>Please replace “?” by “</w:t>
      </w:r>
      <w:r w:rsidR="00E57FD9">
        <w:rPr>
          <w:sz w:val="20"/>
          <w:szCs w:val="20"/>
          <w:lang w:eastAsia="sv-SE"/>
        </w:rPr>
        <w:t>X</w:t>
      </w:r>
      <w:r w:rsidR="005B6F62" w:rsidRPr="005B6F62">
        <w:rPr>
          <w:sz w:val="20"/>
          <w:szCs w:val="20"/>
          <w:lang w:eastAsia="sv-SE"/>
        </w:rPr>
        <w:t>”</w:t>
      </w:r>
      <w:r w:rsidR="005B6F62">
        <w:rPr>
          <w:sz w:val="20"/>
          <w:szCs w:val="20"/>
          <w:lang w:eastAsia="sv-SE"/>
        </w:rPr>
        <w:t>.</w:t>
      </w:r>
      <w:r w:rsidRPr="00E57FD9">
        <w:rPr>
          <w:b/>
          <w:sz w:val="20"/>
          <w:szCs w:val="20"/>
          <w:lang w:eastAsia="sv-SE"/>
        </w:rPr>
        <w:t>)</w:t>
      </w:r>
    </w:p>
    <w:p w14:paraId="25398591" w14:textId="23997467" w:rsidR="00C71323" w:rsidRPr="009D6CCF" w:rsidRDefault="009D6CCF" w:rsidP="00FD184A">
      <w:pPr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  <w:tab/>
      </w:r>
      <w:r>
        <w:rPr>
          <w:color w:val="000000" w:themeColor="text1"/>
          <w:lang w:eastAsia="sv-SE"/>
        </w:rPr>
        <w:tab/>
      </w:r>
      <w:r w:rsidR="00C71323" w:rsidRPr="00C71323">
        <w:rPr>
          <w:b/>
          <w:color w:val="000000" w:themeColor="text1"/>
          <w:sz w:val="28"/>
          <w:szCs w:val="28"/>
          <w:lang w:eastAsia="sv-SE"/>
        </w:rPr>
        <w:tab/>
      </w:r>
      <w:r w:rsidR="00C71323" w:rsidRPr="00C71323">
        <w:rPr>
          <w:b/>
          <w:color w:val="000000" w:themeColor="text1"/>
          <w:sz w:val="28"/>
          <w:szCs w:val="28"/>
          <w:lang w:eastAsia="sv-SE"/>
        </w:rPr>
        <w:tab/>
      </w:r>
      <w:r>
        <w:rPr>
          <w:b/>
          <w:color w:val="000000" w:themeColor="text1"/>
          <w:sz w:val="28"/>
          <w:szCs w:val="28"/>
          <w:lang w:eastAsia="sv-SE"/>
        </w:rPr>
        <w:tab/>
      </w:r>
      <w:r>
        <w:rPr>
          <w:b/>
          <w:color w:val="000000" w:themeColor="text1"/>
          <w:sz w:val="28"/>
          <w:szCs w:val="28"/>
          <w:lang w:eastAsia="sv-SE"/>
        </w:rPr>
        <w:tab/>
      </w:r>
      <w:r>
        <w:rPr>
          <w:b/>
          <w:color w:val="000000" w:themeColor="text1"/>
          <w:sz w:val="28"/>
          <w:szCs w:val="28"/>
          <w:lang w:eastAsia="sv-SE"/>
        </w:rPr>
        <w:tab/>
        <w:t xml:space="preserve">  </w:t>
      </w:r>
      <w:r w:rsidRPr="00C71323">
        <w:rPr>
          <w:b/>
          <w:color w:val="000000" w:themeColor="text1"/>
          <w:sz w:val="28"/>
          <w:szCs w:val="28"/>
          <w:lang w:eastAsia="sv-SE"/>
        </w:rPr>
        <w:t>YES</w:t>
      </w:r>
    </w:p>
    <w:p w14:paraId="42169271" w14:textId="6A06C10E" w:rsidR="00C71323" w:rsidRPr="00C71323" w:rsidRDefault="00C71323" w:rsidP="00FD184A">
      <w:pPr>
        <w:spacing w:line="360" w:lineRule="auto"/>
        <w:rPr>
          <w:color w:val="000000" w:themeColor="text1"/>
          <w:sz w:val="28"/>
          <w:szCs w:val="28"/>
          <w:lang w:eastAsia="sv-SE"/>
        </w:rPr>
      </w:pPr>
      <w:r w:rsidRPr="00C71323">
        <w:rPr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0290E" wp14:editId="7D2E7AD7">
                <wp:simplePos x="0" y="0"/>
                <wp:positionH relativeFrom="column">
                  <wp:posOffset>3314700</wp:posOffset>
                </wp:positionH>
                <wp:positionV relativeFrom="paragraph">
                  <wp:posOffset>250190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223AC" w14:textId="7B2B7FD1" w:rsidR="005B6F62" w:rsidRPr="005B6F62" w:rsidRDefault="005B6F62" w:rsidP="005B6F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261pt;margin-top:19.7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" fillcolor="white [3201]" strokecolor="black [3200]" strokeweight="2pt">
                <v:textbox>
                  <w:txbxContent>
                    <w:p w14:paraId="3E8223AC" w14:textId="7B2B7FD1" w:rsidR="005B6F62" w:rsidRPr="005B6F62" w:rsidRDefault="005B6F62" w:rsidP="005B6F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43E0D2" w14:textId="77777777" w:rsidR="00C71323" w:rsidRPr="00C71323" w:rsidRDefault="00C71323" w:rsidP="00FD184A">
      <w:pPr>
        <w:spacing w:line="360" w:lineRule="auto"/>
        <w:rPr>
          <w:color w:val="000000" w:themeColor="text1"/>
          <w:sz w:val="28"/>
          <w:szCs w:val="28"/>
          <w:lang w:eastAsia="sv-SE"/>
        </w:rPr>
      </w:pPr>
      <w:r w:rsidRPr="00C71323">
        <w:rPr>
          <w:color w:val="000000" w:themeColor="text1"/>
          <w:sz w:val="28"/>
          <w:szCs w:val="28"/>
          <w:lang w:eastAsia="sv-SE"/>
        </w:rPr>
        <w:t>Gel picture submitted</w:t>
      </w:r>
      <w:r w:rsidRPr="00C71323">
        <w:rPr>
          <w:color w:val="000000" w:themeColor="text1"/>
          <w:sz w:val="28"/>
          <w:szCs w:val="28"/>
          <w:lang w:eastAsia="sv-SE"/>
        </w:rPr>
        <w:tab/>
      </w:r>
    </w:p>
    <w:p w14:paraId="294CFECA" w14:textId="28405381" w:rsidR="00C71323" w:rsidRPr="00C71323" w:rsidRDefault="00C71323" w:rsidP="00FD184A">
      <w:pPr>
        <w:spacing w:line="360" w:lineRule="auto"/>
        <w:rPr>
          <w:color w:val="000000" w:themeColor="text1"/>
          <w:sz w:val="28"/>
          <w:szCs w:val="28"/>
          <w:lang w:eastAsia="sv-SE"/>
        </w:rPr>
      </w:pPr>
      <w:r w:rsidRPr="00C71323">
        <w:rPr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F7708" wp14:editId="4ED35C8D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9ED53" w14:textId="1D926F28" w:rsidR="005B6F62" w:rsidRPr="005B6F62" w:rsidRDefault="005B6F62" w:rsidP="005B6F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61pt;margin-top:23.4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" fillcolor="white [3201]" strokecolor="black [3200]" strokeweight="2pt">
                <v:textbox>
                  <w:txbxContent>
                    <w:p w14:paraId="5C49ED53" w14:textId="1D926F28" w:rsidR="005B6F62" w:rsidRPr="005B6F62" w:rsidRDefault="005B6F62" w:rsidP="005B6F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FB5919" w14:textId="32815FAE" w:rsidR="00C71323" w:rsidRPr="00C71323" w:rsidRDefault="00C71323" w:rsidP="00FD184A">
      <w:pPr>
        <w:spacing w:line="360" w:lineRule="auto"/>
        <w:rPr>
          <w:color w:val="000000" w:themeColor="text1"/>
          <w:sz w:val="28"/>
          <w:szCs w:val="28"/>
          <w:lang w:eastAsia="sv-SE"/>
        </w:rPr>
      </w:pPr>
      <w:r w:rsidRPr="00C71323">
        <w:rPr>
          <w:color w:val="000000" w:themeColor="text1"/>
          <w:sz w:val="28"/>
          <w:szCs w:val="28"/>
          <w:lang w:eastAsia="sv-SE"/>
        </w:rPr>
        <w:t>Samples were stored at maximum -20°C</w:t>
      </w:r>
    </w:p>
    <w:p w14:paraId="796527A3" w14:textId="77777777" w:rsidR="00FD184A" w:rsidRPr="00C71323" w:rsidRDefault="00FD184A" w:rsidP="00FD184A">
      <w:pPr>
        <w:spacing w:line="360" w:lineRule="auto"/>
        <w:rPr>
          <w:color w:val="000000" w:themeColor="text1"/>
          <w:sz w:val="28"/>
          <w:szCs w:val="28"/>
          <w:lang w:eastAsia="sv-SE"/>
        </w:rPr>
      </w:pPr>
    </w:p>
    <w:p w14:paraId="106C4EB8" w14:textId="6CA2799A" w:rsidR="00C71323" w:rsidRPr="009A19A5" w:rsidRDefault="002C0B2C" w:rsidP="00401B4F">
      <w:pPr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  <w:t xml:space="preserve"> </w:t>
      </w:r>
    </w:p>
    <w:sectPr w:rsidR="00C71323" w:rsidRPr="009A19A5" w:rsidSect="000460AD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426" w:right="1417" w:bottom="1417" w:left="1417" w:header="142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05A94" w14:textId="77777777" w:rsidR="00672B57" w:rsidRDefault="00672B57" w:rsidP="000460AD">
      <w:r>
        <w:separator/>
      </w:r>
    </w:p>
  </w:endnote>
  <w:endnote w:type="continuationSeparator" w:id="0">
    <w:p w14:paraId="7C4EE28C" w14:textId="77777777" w:rsidR="00672B57" w:rsidRDefault="00672B57" w:rsidP="0004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AD8CB" w14:textId="77777777" w:rsidR="00672B57" w:rsidRDefault="00672B57" w:rsidP="00AD6E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7BA2E9" w14:textId="77777777" w:rsidR="00672B57" w:rsidRDefault="00672B57" w:rsidP="00566949">
    <w:pPr>
      <w:pStyle w:val="Footer"/>
      <w:ind w:right="360"/>
      <w:jc w:val="center"/>
    </w:pPr>
    <w:r>
      <w:t>Uppsala Genome Center</w:t>
    </w:r>
  </w:p>
  <w:p w14:paraId="3D25A334" w14:textId="77777777" w:rsidR="00672B57" w:rsidRDefault="00672B57" w:rsidP="000460AD">
    <w:pPr>
      <w:pStyle w:val="Footer"/>
    </w:pPr>
    <w:r>
      <w:tab/>
    </w:r>
    <w:hyperlink r:id="rId1" w:history="1">
      <w:r w:rsidRPr="006E7806">
        <w:rPr>
          <w:rStyle w:val="Hyperlink"/>
        </w:rPr>
        <w:t>http://www.igp.uu.se/facilities/genome_center/</w:t>
      </w:r>
    </w:hyperlink>
    <w:r>
      <w:t xml:space="preserve"> </w:t>
    </w:r>
    <w:r>
      <w:tab/>
      <w:t>2</w:t>
    </w:r>
  </w:p>
  <w:p w14:paraId="67F2E492" w14:textId="77777777" w:rsidR="00672B57" w:rsidRDefault="00672B57" w:rsidP="000460AD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5F0CC" w14:textId="77777777" w:rsidR="00672B57" w:rsidRDefault="00672B57" w:rsidP="00AD6E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08B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E39640" w14:textId="77777777" w:rsidR="00672B57" w:rsidRPr="000460AD" w:rsidRDefault="00672B57" w:rsidP="00566949">
    <w:pPr>
      <w:pStyle w:val="Footer"/>
      <w:ind w:right="360"/>
      <w:jc w:val="center"/>
      <w:rPr>
        <w:sz w:val="20"/>
        <w:szCs w:val="20"/>
      </w:rPr>
    </w:pPr>
    <w:r w:rsidRPr="000460AD">
      <w:rPr>
        <w:sz w:val="20"/>
        <w:szCs w:val="20"/>
      </w:rPr>
      <w:t>Uppsala Genome Center</w:t>
    </w:r>
  </w:p>
  <w:p w14:paraId="1F0814C8" w14:textId="77777777" w:rsidR="00672B57" w:rsidRPr="000460AD" w:rsidRDefault="00672B57" w:rsidP="000460AD">
    <w:pPr>
      <w:pStyle w:val="Footer"/>
      <w:rPr>
        <w:sz w:val="20"/>
        <w:szCs w:val="20"/>
      </w:rPr>
    </w:pPr>
    <w:r w:rsidRPr="000460AD">
      <w:rPr>
        <w:sz w:val="20"/>
        <w:szCs w:val="20"/>
      </w:rPr>
      <w:tab/>
    </w:r>
    <w:hyperlink r:id="rId1" w:history="1">
      <w:r w:rsidRPr="000460AD">
        <w:rPr>
          <w:rStyle w:val="Hyperlink"/>
          <w:sz w:val="20"/>
          <w:szCs w:val="20"/>
        </w:rPr>
        <w:t>http://www.igp.uu.se/facilities/genome_center/</w:t>
      </w:r>
    </w:hyperlink>
    <w:r w:rsidRPr="000460AD">
      <w:rPr>
        <w:sz w:val="20"/>
        <w:szCs w:val="20"/>
      </w:rPr>
      <w:tab/>
    </w:r>
  </w:p>
  <w:p w14:paraId="1411F621" w14:textId="77777777" w:rsidR="00672B57" w:rsidRPr="000460AD" w:rsidRDefault="00672B57" w:rsidP="00796FCC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67011" w14:textId="77777777" w:rsidR="00672B57" w:rsidRDefault="00672B57" w:rsidP="000460AD">
      <w:r>
        <w:separator/>
      </w:r>
    </w:p>
  </w:footnote>
  <w:footnote w:type="continuationSeparator" w:id="0">
    <w:p w14:paraId="491BA781" w14:textId="77777777" w:rsidR="00672B57" w:rsidRDefault="00672B57" w:rsidP="000460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B1CF9" w14:textId="77777777" w:rsidR="00672B57" w:rsidRDefault="00672B57" w:rsidP="00AD6E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A36AFA" w14:textId="77777777" w:rsidR="00672B57" w:rsidRDefault="00672B57" w:rsidP="002C083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A743E" w14:textId="77777777" w:rsidR="00672B57" w:rsidRDefault="00672B57" w:rsidP="002C083D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2FD1"/>
    <w:multiLevelType w:val="hybridMultilevel"/>
    <w:tmpl w:val="62C2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C634F"/>
    <w:multiLevelType w:val="hybridMultilevel"/>
    <w:tmpl w:val="81A8854E"/>
    <w:lvl w:ilvl="0" w:tplc="53B827C8">
      <w:start w:val="200"/>
      <w:numFmt w:val="bullet"/>
      <w:lvlText w:val="–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4CCD2505"/>
    <w:multiLevelType w:val="hybridMultilevel"/>
    <w:tmpl w:val="BAB669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4A"/>
    <w:rsid w:val="00040F46"/>
    <w:rsid w:val="000460AD"/>
    <w:rsid w:val="000C3839"/>
    <w:rsid w:val="00114DBD"/>
    <w:rsid w:val="00130698"/>
    <w:rsid w:val="00137842"/>
    <w:rsid w:val="00150DA4"/>
    <w:rsid w:val="00164FB5"/>
    <w:rsid w:val="001B070F"/>
    <w:rsid w:val="001E53DF"/>
    <w:rsid w:val="001F08BB"/>
    <w:rsid w:val="002064A6"/>
    <w:rsid w:val="00231949"/>
    <w:rsid w:val="00275021"/>
    <w:rsid w:val="002C083D"/>
    <w:rsid w:val="002C0B2C"/>
    <w:rsid w:val="002C2BB2"/>
    <w:rsid w:val="002F4223"/>
    <w:rsid w:val="00401B4F"/>
    <w:rsid w:val="00412A68"/>
    <w:rsid w:val="004574EE"/>
    <w:rsid w:val="004E0AEA"/>
    <w:rsid w:val="00566949"/>
    <w:rsid w:val="005B6F62"/>
    <w:rsid w:val="006218D1"/>
    <w:rsid w:val="00672B57"/>
    <w:rsid w:val="00690A15"/>
    <w:rsid w:val="006966C8"/>
    <w:rsid w:val="006A5F14"/>
    <w:rsid w:val="006D0B1F"/>
    <w:rsid w:val="00712BFA"/>
    <w:rsid w:val="00721536"/>
    <w:rsid w:val="00776E7E"/>
    <w:rsid w:val="00783D18"/>
    <w:rsid w:val="00796FCC"/>
    <w:rsid w:val="007B7030"/>
    <w:rsid w:val="007C3CCD"/>
    <w:rsid w:val="007D7A8E"/>
    <w:rsid w:val="008116A9"/>
    <w:rsid w:val="00853F8E"/>
    <w:rsid w:val="00875EC5"/>
    <w:rsid w:val="00886AF4"/>
    <w:rsid w:val="00902457"/>
    <w:rsid w:val="00926840"/>
    <w:rsid w:val="009556D5"/>
    <w:rsid w:val="00987045"/>
    <w:rsid w:val="009903EC"/>
    <w:rsid w:val="00993ADF"/>
    <w:rsid w:val="009942CA"/>
    <w:rsid w:val="009A19A5"/>
    <w:rsid w:val="009A3D68"/>
    <w:rsid w:val="009B536A"/>
    <w:rsid w:val="009D6CCF"/>
    <w:rsid w:val="009D6F3E"/>
    <w:rsid w:val="00A1394E"/>
    <w:rsid w:val="00A21487"/>
    <w:rsid w:val="00A36C32"/>
    <w:rsid w:val="00AD6ECF"/>
    <w:rsid w:val="00B05DAD"/>
    <w:rsid w:val="00B25A54"/>
    <w:rsid w:val="00B360B4"/>
    <w:rsid w:val="00BA36AF"/>
    <w:rsid w:val="00BC2AA9"/>
    <w:rsid w:val="00C24BC7"/>
    <w:rsid w:val="00C71323"/>
    <w:rsid w:val="00CD4E9E"/>
    <w:rsid w:val="00D22239"/>
    <w:rsid w:val="00D26303"/>
    <w:rsid w:val="00D36BE1"/>
    <w:rsid w:val="00D460AD"/>
    <w:rsid w:val="00D91D4E"/>
    <w:rsid w:val="00DA7E80"/>
    <w:rsid w:val="00DC39B9"/>
    <w:rsid w:val="00DF2DD4"/>
    <w:rsid w:val="00E165CF"/>
    <w:rsid w:val="00E32DE8"/>
    <w:rsid w:val="00E4374A"/>
    <w:rsid w:val="00E57FD9"/>
    <w:rsid w:val="00EF7A1C"/>
    <w:rsid w:val="00F2125C"/>
    <w:rsid w:val="00F220BD"/>
    <w:rsid w:val="00FC7EBE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1A5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D5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6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556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6D5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556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6D5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9556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6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D5"/>
    <w:rPr>
      <w:rFonts w:ascii="Lucida Grande" w:hAnsi="Lucida Grande" w:cs="Lucida Grande"/>
      <w:sz w:val="18"/>
      <w:szCs w:val="18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2C083D"/>
  </w:style>
  <w:style w:type="paragraph" w:styleId="ListParagraph">
    <w:name w:val="List Paragraph"/>
    <w:basedOn w:val="Normal"/>
    <w:uiPriority w:val="34"/>
    <w:qFormat/>
    <w:rsid w:val="00E16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D5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6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556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6D5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556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6D5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9556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6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D5"/>
    <w:rPr>
      <w:rFonts w:ascii="Lucida Grande" w:hAnsi="Lucida Grande" w:cs="Lucida Grande"/>
      <w:sz w:val="18"/>
      <w:szCs w:val="18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2C083D"/>
  </w:style>
  <w:style w:type="paragraph" w:styleId="ListParagraph">
    <w:name w:val="List Paragraph"/>
    <w:basedOn w:val="Normal"/>
    <w:uiPriority w:val="34"/>
    <w:qFormat/>
    <w:rsid w:val="00E1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Olga.Pettersson@igp.uu.se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p.uu.se/facilities/genome_center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p.uu.se/facilities/genome_cent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lvin020:Documents:UGC:Kunder:1%20Projekt%202017:1_Templates_Order%20Forms:UGC_Gener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UGC_General_template.dotx</Template>
  <TotalTime>6</TotalTime>
  <Pages>2</Pages>
  <Words>211</Words>
  <Characters>1121</Characters>
  <Application>Microsoft Macintosh Word</Application>
  <DocSecurity>0</DocSecurity>
  <Lines>32</Lines>
  <Paragraphs>11</Paragraphs>
  <ScaleCrop>false</ScaleCrop>
  <Company>SciLife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Vinnere Pettersson</dc:creator>
  <cp:keywords/>
  <dc:description/>
  <cp:lastModifiedBy>Olga Vinnere Pettersson</cp:lastModifiedBy>
  <cp:revision>6</cp:revision>
  <cp:lastPrinted>2014-07-08T08:27:00Z</cp:lastPrinted>
  <dcterms:created xsi:type="dcterms:W3CDTF">2014-09-10T12:03:00Z</dcterms:created>
  <dcterms:modified xsi:type="dcterms:W3CDTF">2017-03-23T10:33:00Z</dcterms:modified>
</cp:coreProperties>
</file>